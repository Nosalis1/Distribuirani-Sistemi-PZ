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9E262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646E9115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00C0B769" w14:textId="086DEFE2" w:rsidR="00903A36" w:rsidRPr="0081495C" w:rsidRDefault="00D261C5" w:rsidP="00F96963">
      <w:pPr>
        <w:jc w:val="center"/>
        <w:rPr>
          <w:rFonts w:ascii="Arial" w:hAnsi="Arial" w:cs="Arial"/>
        </w:rPr>
      </w:pPr>
      <w:r w:rsidRPr="00100BFE">
        <w:rPr>
          <w:rFonts w:ascii="Arial" w:hAnsi="Arial" w:cs="Arial"/>
          <w:noProof/>
          <w:lang w:val="en-US"/>
        </w:rPr>
        <w:drawing>
          <wp:inline distT="0" distB="0" distL="0" distR="0" wp14:anchorId="6F2D1D74" wp14:editId="7A757DF4">
            <wp:extent cx="2430780" cy="1981200"/>
            <wp:effectExtent l="0" t="0" r="0" b="0"/>
            <wp:docPr id="1" name="Picture 1" descr="Description: 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_bela_pozadi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8F661" w14:textId="77777777" w:rsidR="00F96963" w:rsidRPr="0081495C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Prolećni</w:t>
      </w:r>
      <w:r w:rsidR="007B26F8">
        <w:rPr>
          <w:rFonts w:ascii="Arial" w:hAnsi="Arial" w:cs="Arial"/>
          <w:i/>
          <w:sz w:val="32"/>
          <w:szCs w:val="32"/>
        </w:rPr>
        <w:t xml:space="preserve"> semestar, 20</w:t>
      </w:r>
      <w:r w:rsidR="00A61A8C">
        <w:rPr>
          <w:rFonts w:ascii="Arial" w:hAnsi="Arial" w:cs="Arial"/>
          <w:i/>
          <w:sz w:val="32"/>
          <w:szCs w:val="32"/>
        </w:rPr>
        <w:t>2</w:t>
      </w:r>
      <w:r w:rsidR="00C07E51">
        <w:rPr>
          <w:rFonts w:ascii="Arial" w:hAnsi="Arial" w:cs="Arial"/>
          <w:i/>
          <w:sz w:val="32"/>
          <w:szCs w:val="32"/>
        </w:rPr>
        <w:t>3</w:t>
      </w:r>
      <w:r w:rsidR="007B26F8">
        <w:rPr>
          <w:rFonts w:ascii="Arial" w:hAnsi="Arial" w:cs="Arial"/>
          <w:i/>
          <w:sz w:val="32"/>
          <w:szCs w:val="32"/>
        </w:rPr>
        <w:t>/</w:t>
      </w:r>
      <w:r>
        <w:rPr>
          <w:rFonts w:ascii="Arial" w:hAnsi="Arial" w:cs="Arial"/>
          <w:i/>
          <w:sz w:val="32"/>
          <w:szCs w:val="32"/>
        </w:rPr>
        <w:t>2</w:t>
      </w:r>
      <w:r w:rsidR="00C07E51">
        <w:rPr>
          <w:rFonts w:ascii="Arial" w:hAnsi="Arial" w:cs="Arial"/>
          <w:i/>
          <w:sz w:val="32"/>
          <w:szCs w:val="32"/>
        </w:rPr>
        <w:t>4</w:t>
      </w:r>
    </w:p>
    <w:p w14:paraId="1620F322" w14:textId="73A3B6AF" w:rsidR="007B26F8" w:rsidRDefault="00821837" w:rsidP="0082183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81495C">
        <w:rPr>
          <w:rFonts w:ascii="Arial" w:hAnsi="Arial" w:cs="Arial"/>
          <w:i/>
          <w:sz w:val="32"/>
          <w:szCs w:val="32"/>
        </w:rPr>
        <w:t xml:space="preserve">PREDMET: </w:t>
      </w:r>
      <w:r w:rsidR="00F379E9">
        <w:rPr>
          <w:rFonts w:ascii="Arial" w:hAnsi="Arial" w:cs="Arial"/>
          <w:i/>
          <w:sz w:val="32"/>
          <w:szCs w:val="32"/>
        </w:rPr>
        <w:t>CS230 Distribuirani sistemi</w:t>
      </w:r>
    </w:p>
    <w:p w14:paraId="091C232A" w14:textId="77777777" w:rsidR="00821837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177DC47F" w14:textId="77777777" w:rsidR="00C54A9D" w:rsidRPr="0081495C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4EE8057E" w14:textId="43B88DFE" w:rsidR="00F96963" w:rsidRDefault="00F24901" w:rsidP="00F96963">
      <w:pPr>
        <w:pStyle w:val="NoSpacing"/>
        <w:spacing w:line="480" w:lineRule="auto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Projektni zadatak</w:t>
      </w:r>
    </w:p>
    <w:p w14:paraId="362785F2" w14:textId="6262203C" w:rsidR="00F96963" w:rsidRPr="003D14FA" w:rsidRDefault="003D14FA" w:rsidP="003D14FA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3D14FA">
        <w:rPr>
          <w:rFonts w:ascii="Arial" w:hAnsi="Arial" w:cs="Arial"/>
          <w:b/>
          <w:i/>
          <w:iCs/>
          <w:sz w:val="28"/>
          <w:szCs w:val="28"/>
        </w:rPr>
        <w:t>Razviti jednostavan distribuirani sistem za deljenja datoteka koristeći peer-to-peer arhitekturu sa centralizovanim indeksiranjem.</w:t>
      </w:r>
    </w:p>
    <w:p w14:paraId="254A6038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315A0CE0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66ACC09E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0C666609" w14:textId="658EFB4D" w:rsidR="00F96963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Ime i prezime:</w:t>
      </w:r>
      <w:r w:rsidRPr="0081495C">
        <w:rPr>
          <w:rFonts w:ascii="Arial" w:hAnsi="Arial" w:cs="Arial"/>
          <w:b/>
          <w:sz w:val="28"/>
        </w:rPr>
        <w:tab/>
      </w:r>
      <w:r w:rsidR="003051D9">
        <w:rPr>
          <w:rFonts w:ascii="Arial" w:hAnsi="Arial" w:cs="Arial"/>
          <w:b/>
          <w:sz w:val="28"/>
        </w:rPr>
        <w:t>Aleksa Stanojević</w:t>
      </w:r>
    </w:p>
    <w:p w14:paraId="4F652BAE" w14:textId="651AC008" w:rsidR="00077EA0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Broj indeksa:</w:t>
      </w:r>
      <w:r w:rsidRPr="0081495C">
        <w:rPr>
          <w:rFonts w:ascii="Arial" w:hAnsi="Arial" w:cs="Arial"/>
          <w:b/>
          <w:sz w:val="28"/>
        </w:rPr>
        <w:tab/>
      </w:r>
      <w:r w:rsidR="003051D9">
        <w:rPr>
          <w:rFonts w:ascii="Arial" w:hAnsi="Arial" w:cs="Arial"/>
          <w:b/>
          <w:sz w:val="28"/>
        </w:rPr>
        <w:t>5726</w:t>
      </w:r>
    </w:p>
    <w:p w14:paraId="774985D4" w14:textId="5B915067" w:rsid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Datum</w:t>
      </w:r>
      <w:r w:rsidR="00077EA0" w:rsidRPr="0081495C">
        <w:rPr>
          <w:rFonts w:ascii="Arial" w:hAnsi="Arial" w:cs="Arial"/>
          <w:sz w:val="28"/>
        </w:rPr>
        <w:t xml:space="preserve"> izrade</w:t>
      </w:r>
      <w:r w:rsidRPr="0081495C">
        <w:rPr>
          <w:rFonts w:ascii="Arial" w:hAnsi="Arial" w:cs="Arial"/>
          <w:sz w:val="28"/>
        </w:rPr>
        <w:t>:</w:t>
      </w:r>
      <w:r w:rsidR="006E4B50">
        <w:rPr>
          <w:rFonts w:ascii="Arial" w:hAnsi="Arial" w:cs="Arial"/>
          <w:sz w:val="28"/>
        </w:rPr>
        <w:tab/>
      </w:r>
      <w:r w:rsidR="00BF5648">
        <w:rPr>
          <w:rFonts w:ascii="Arial" w:hAnsi="Arial" w:cs="Arial"/>
          <w:b/>
          <w:sz w:val="28"/>
        </w:rPr>
        <w:t>0</w:t>
      </w:r>
      <w:r w:rsidR="00026977">
        <w:rPr>
          <w:rFonts w:ascii="Arial" w:hAnsi="Arial" w:cs="Arial"/>
          <w:b/>
          <w:sz w:val="28"/>
        </w:rPr>
        <w:t>7</w:t>
      </w:r>
      <w:r w:rsidR="00D261C5">
        <w:rPr>
          <w:rFonts w:ascii="Arial" w:hAnsi="Arial" w:cs="Arial"/>
          <w:b/>
          <w:sz w:val="28"/>
        </w:rPr>
        <w:t>.0</w:t>
      </w:r>
      <w:r w:rsidR="00BF5648">
        <w:rPr>
          <w:rFonts w:ascii="Arial" w:hAnsi="Arial" w:cs="Arial"/>
          <w:b/>
          <w:sz w:val="28"/>
        </w:rPr>
        <w:t>6</w:t>
      </w:r>
      <w:r w:rsidR="00D261C5">
        <w:rPr>
          <w:rFonts w:ascii="Arial" w:hAnsi="Arial" w:cs="Arial"/>
          <w:b/>
          <w:sz w:val="28"/>
        </w:rPr>
        <w:t>.2024.</w:t>
      </w:r>
    </w:p>
    <w:p w14:paraId="231CD0E9" w14:textId="266E0328" w:rsidR="00CF7C4A" w:rsidRDefault="00CF7C4A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CF7C4A">
        <w:rPr>
          <w:rFonts w:ascii="Arial" w:hAnsi="Arial" w:cs="Arial"/>
          <w:bCs/>
          <w:sz w:val="28"/>
        </w:rPr>
        <w:t>Asi</w:t>
      </w:r>
      <w:r>
        <w:rPr>
          <w:rFonts w:ascii="Arial" w:hAnsi="Arial" w:cs="Arial"/>
          <w:bCs/>
          <w:sz w:val="28"/>
        </w:rPr>
        <w:t>stent:</w:t>
      </w:r>
      <w:r w:rsidR="006E4B50">
        <w:rPr>
          <w:rFonts w:ascii="Arial" w:hAnsi="Arial" w:cs="Arial"/>
          <w:bCs/>
          <w:sz w:val="28"/>
        </w:rPr>
        <w:tab/>
      </w:r>
      <w:r w:rsidR="003051D9">
        <w:rPr>
          <w:rFonts w:ascii="Arial" w:hAnsi="Arial" w:cs="Arial"/>
          <w:b/>
          <w:sz w:val="28"/>
        </w:rPr>
        <w:t>Andjela Grujić</w:t>
      </w:r>
    </w:p>
    <w:p w14:paraId="125BB6CB" w14:textId="40C4EEA2" w:rsidR="00CF7C4A" w:rsidRPr="00CF7C4A" w:rsidRDefault="00CF7C4A" w:rsidP="00F96963">
      <w:pPr>
        <w:pStyle w:val="NoSpacing"/>
        <w:spacing w:line="360" w:lineRule="auto"/>
        <w:rPr>
          <w:rFonts w:ascii="Arial" w:hAnsi="Arial" w:cs="Arial"/>
          <w:bCs/>
          <w:sz w:val="28"/>
        </w:rPr>
      </w:pPr>
      <w:r w:rsidRPr="00CF7C4A">
        <w:rPr>
          <w:rFonts w:ascii="Arial" w:hAnsi="Arial" w:cs="Arial"/>
          <w:bCs/>
          <w:sz w:val="28"/>
        </w:rPr>
        <w:t>Profesor</w:t>
      </w:r>
      <w:r>
        <w:rPr>
          <w:rFonts w:ascii="Arial" w:hAnsi="Arial" w:cs="Arial"/>
          <w:bCs/>
          <w:sz w:val="28"/>
        </w:rPr>
        <w:t>:</w:t>
      </w:r>
      <w:r w:rsidR="006E4B50">
        <w:rPr>
          <w:rFonts w:ascii="Arial" w:hAnsi="Arial" w:cs="Arial"/>
          <w:bCs/>
          <w:sz w:val="28"/>
        </w:rPr>
        <w:tab/>
      </w:r>
      <w:r w:rsidRPr="00CF7C4A">
        <w:rPr>
          <w:rFonts w:ascii="Arial" w:hAnsi="Arial" w:cs="Arial"/>
          <w:b/>
          <w:sz w:val="28"/>
        </w:rPr>
        <w:t>Nemanja Zdravković</w:t>
      </w:r>
    </w:p>
    <w:p w14:paraId="4910756C" w14:textId="77777777" w:rsidR="00CF7C4A" w:rsidRPr="00CF7C4A" w:rsidRDefault="00CF7C4A" w:rsidP="00F96963">
      <w:pPr>
        <w:pStyle w:val="NoSpacing"/>
        <w:spacing w:line="360" w:lineRule="auto"/>
        <w:rPr>
          <w:rFonts w:ascii="Arial" w:hAnsi="Arial" w:cs="Arial"/>
          <w:bCs/>
          <w:sz w:val="28"/>
        </w:rPr>
      </w:pPr>
    </w:p>
    <w:p w14:paraId="5AA00B21" w14:textId="77777777" w:rsidR="00C1168B" w:rsidRDefault="00C1168B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1902FEE6" w14:textId="77777777" w:rsidR="00077EA0" w:rsidRPr="0081495C" w:rsidRDefault="0081495C" w:rsidP="0081495C">
      <w:pPr>
        <w:pStyle w:val="NoSpacing"/>
      </w:pPr>
      <w: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val="sr-Latn-RS"/>
        </w:rPr>
        <w:id w:val="-16271539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DC3CCE" w14:textId="4FBEE60B" w:rsidR="00C824FD" w:rsidRDefault="00C824FD">
          <w:pPr>
            <w:pStyle w:val="TOCHeading"/>
          </w:pPr>
          <w:proofErr w:type="spellStart"/>
          <w:r w:rsidRPr="00C824FD">
            <w:t>Sadržaj</w:t>
          </w:r>
          <w:proofErr w:type="spellEnd"/>
        </w:p>
        <w:p w14:paraId="0930D28E" w14:textId="47E14D7A" w:rsidR="00E14279" w:rsidRDefault="00C824FD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289234" w:history="1">
            <w:r w:rsidR="00E14279" w:rsidRPr="001E5812">
              <w:rPr>
                <w:rStyle w:val="Hyperlink"/>
                <w:noProof/>
              </w:rPr>
              <w:t>1.</w:t>
            </w:r>
            <w:r w:rsidR="00E14279"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="00E14279" w:rsidRPr="001E5812">
              <w:rPr>
                <w:rStyle w:val="Hyperlink"/>
                <w:noProof/>
              </w:rPr>
              <w:t>Uvod i teoretska postavka izabrane teme</w:t>
            </w:r>
            <w:r w:rsidR="00E14279">
              <w:rPr>
                <w:noProof/>
                <w:webHidden/>
              </w:rPr>
              <w:tab/>
            </w:r>
            <w:r w:rsidR="00E14279">
              <w:rPr>
                <w:noProof/>
                <w:webHidden/>
              </w:rPr>
              <w:fldChar w:fldCharType="begin"/>
            </w:r>
            <w:r w:rsidR="00E14279">
              <w:rPr>
                <w:noProof/>
                <w:webHidden/>
              </w:rPr>
              <w:instrText xml:space="preserve"> PAGEREF _Toc169289234 \h </w:instrText>
            </w:r>
            <w:r w:rsidR="00E14279">
              <w:rPr>
                <w:noProof/>
                <w:webHidden/>
              </w:rPr>
            </w:r>
            <w:r w:rsidR="00E14279">
              <w:rPr>
                <w:noProof/>
                <w:webHidden/>
              </w:rPr>
              <w:fldChar w:fldCharType="separate"/>
            </w:r>
            <w:r w:rsidR="00E14279">
              <w:rPr>
                <w:noProof/>
                <w:webHidden/>
              </w:rPr>
              <w:t>3</w:t>
            </w:r>
            <w:r w:rsidR="00E14279">
              <w:rPr>
                <w:noProof/>
                <w:webHidden/>
              </w:rPr>
              <w:fldChar w:fldCharType="end"/>
            </w:r>
          </w:hyperlink>
        </w:p>
        <w:p w14:paraId="310A5300" w14:textId="6CB9F9F6" w:rsidR="00E14279" w:rsidRDefault="00E1427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289235" w:history="1">
            <w:r w:rsidRPr="001E5812">
              <w:rPr>
                <w:rStyle w:val="Hyperlink"/>
                <w:b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1E5812">
              <w:rPr>
                <w:rStyle w:val="Hyperlink"/>
                <w:b/>
                <w:bCs/>
                <w:noProof/>
              </w:rPr>
              <w:t>Arhitektura distribuiranog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_Toc169289235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EF06D" w14:textId="20CE86C7" w:rsidR="00E14279" w:rsidRDefault="00E14279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289236" w:history="1">
            <w:r w:rsidRPr="001E5812">
              <w:rPr>
                <w:rStyle w:val="Hyperlink"/>
                <w:b/>
                <w:bCs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1E5812">
              <w:rPr>
                <w:rStyle w:val="Hyperlink"/>
                <w:b/>
                <w:bCs/>
                <w:noProof/>
              </w:rPr>
              <w:t>Peer-to-Peer (P2P) 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_Toc169289236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A8619" w14:textId="6B17878F" w:rsidR="00E14279" w:rsidRDefault="00E14279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289237" w:history="1">
            <w:r w:rsidRPr="001E5812">
              <w:rPr>
                <w:rStyle w:val="Hyperlink"/>
                <w:b/>
                <w:bCs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1E5812">
              <w:rPr>
                <w:rStyle w:val="Hyperlink"/>
                <w:b/>
                <w:bCs/>
                <w:noProof/>
              </w:rPr>
              <w:t>Centralizovano Indeksiranje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_Toc169289237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75AB3" w14:textId="35E52285" w:rsidR="00E14279" w:rsidRDefault="00E1427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289238" w:history="1">
            <w:r w:rsidRPr="001E5812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1E5812">
              <w:rPr>
                <w:rStyle w:val="Hyperlink"/>
                <w:noProof/>
              </w:rPr>
              <w:t>Map reducer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_Toc169289238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F7B44" w14:textId="69482FA8" w:rsidR="00E14279" w:rsidRDefault="00E1427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289239" w:history="1">
            <w:r w:rsidRPr="001E5812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1E5812">
              <w:rPr>
                <w:rStyle w:val="Hyperlink"/>
                <w:noProof/>
              </w:rPr>
              <w:t>Replikacija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_Toc169289239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8AB4E" w14:textId="2F3DF1E4" w:rsidR="00E14279" w:rsidRDefault="00E1427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289240" w:history="1">
            <w:r w:rsidRPr="001E5812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1E5812">
              <w:rPr>
                <w:rStyle w:val="Hyperlink"/>
                <w:noProof/>
              </w:rPr>
              <w:t>Korišćene tehnologije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_Toc169289240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0B3BD" w14:textId="175E5FAE" w:rsidR="00E14279" w:rsidRDefault="00E1427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289241" w:history="1">
            <w:r w:rsidRPr="001E581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1E5812">
              <w:rPr>
                <w:rStyle w:val="Hyperlink"/>
                <w:noProof/>
              </w:rPr>
              <w:t>Primer/studija slučaja primene izabrane teme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_Toc169289241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C42C9" w14:textId="1DEEA148" w:rsidR="00E14279" w:rsidRDefault="00E1427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289242" w:history="1">
            <w:r w:rsidRPr="001E5812">
              <w:rPr>
                <w:rStyle w:val="Hyperlink"/>
                <w:b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1E5812">
              <w:rPr>
                <w:rStyle w:val="Hyperlink"/>
                <w:b/>
                <w:bCs/>
                <w:noProof/>
              </w:rPr>
              <w:t>Kratak opis razvijenog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_Toc169289242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AECCA" w14:textId="0331E90C" w:rsidR="00E14279" w:rsidRDefault="00E1427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289243" w:history="1">
            <w:r w:rsidRPr="001E5812">
              <w:rPr>
                <w:rStyle w:val="Hyperlink"/>
                <w:b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1E5812">
              <w:rPr>
                <w:rStyle w:val="Hyperlink"/>
                <w:b/>
                <w:bCs/>
                <w:noProof/>
              </w:rPr>
              <w:t>Funkcionalnosti sistema uključuju: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_Toc169289243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ADE12" w14:textId="621985B4" w:rsidR="00E14279" w:rsidRDefault="00E14279">
          <w:pPr>
            <w:pStyle w:val="TOC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289244" w:history="1">
            <w:r w:rsidRPr="001E5812">
              <w:rPr>
                <w:rStyle w:val="Hyperlink"/>
                <w:b/>
                <w:bCs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1E5812">
              <w:rPr>
                <w:rStyle w:val="Hyperlink"/>
                <w:b/>
                <w:bCs/>
                <w:noProof/>
              </w:rPr>
              <w:t>Struktura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_Toc169289244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62676" w14:textId="10E87362" w:rsidR="00E14279" w:rsidRDefault="00E1427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289245" w:history="1">
            <w:r w:rsidRPr="001E5812">
              <w:rPr>
                <w:rStyle w:val="Hyperlink"/>
                <w:b/>
                <w:bCs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1E5812">
              <w:rPr>
                <w:rStyle w:val="Hyperlink"/>
                <w:b/>
                <w:bCs/>
                <w:noProof/>
              </w:rPr>
              <w:t>Funkcionalni 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_Toc169289245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E7979" w14:textId="69AF2763" w:rsidR="00E14279" w:rsidRDefault="00E14279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289246" w:history="1">
            <w:r w:rsidRPr="001E5812">
              <w:rPr>
                <w:rStyle w:val="Hyperlink"/>
                <w:noProof/>
              </w:rPr>
              <w:t>Registracija Peer-ova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_Toc169289246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6F37F" w14:textId="4FA119B6" w:rsidR="00E14279" w:rsidRDefault="00E14279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289247" w:history="1">
            <w:r w:rsidRPr="001E5812">
              <w:rPr>
                <w:rStyle w:val="Hyperlink"/>
                <w:noProof/>
              </w:rPr>
              <w:t>Pretraga Datoteka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_Toc169289247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80F20" w14:textId="2C345625" w:rsidR="00E14279" w:rsidRDefault="00E14279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289248" w:history="1">
            <w:r w:rsidRPr="001E5812">
              <w:rPr>
                <w:rStyle w:val="Hyperlink"/>
                <w:noProof/>
              </w:rPr>
              <w:t>Preuzimanje Datoteka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_Toc169289248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91D1C" w14:textId="41E0CDD3" w:rsidR="00E14279" w:rsidRDefault="00E14279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289249" w:history="1">
            <w:r w:rsidRPr="001E5812">
              <w:rPr>
                <w:rStyle w:val="Hyperlink"/>
                <w:noProof/>
              </w:rPr>
              <w:t>Replikacija Datoteka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_Toc169289249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E96E3" w14:textId="22062461" w:rsidR="00E14279" w:rsidRDefault="00E1427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289250" w:history="1">
            <w:r w:rsidRPr="001E5812">
              <w:rPr>
                <w:rStyle w:val="Hyperlink"/>
                <w:b/>
                <w:bCs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1E5812">
              <w:rPr>
                <w:rStyle w:val="Hyperlink"/>
                <w:b/>
                <w:bCs/>
                <w:noProof/>
              </w:rPr>
              <w:t>Korisnički interfejs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_Toc169289250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F4287" w14:textId="08AB4667" w:rsidR="00E14279" w:rsidRDefault="00E1427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289251" w:history="1">
            <w:r w:rsidRPr="001E5812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_Toc169289251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81A7F" w14:textId="5B0246DB" w:rsidR="00E14279" w:rsidRDefault="00E1427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289252" w:history="1">
            <w:r w:rsidRPr="001E5812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_Toc169289252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596F5" w14:textId="01CD51BB" w:rsidR="00C824FD" w:rsidRDefault="00C824FD">
          <w:r>
            <w:rPr>
              <w:b/>
              <w:bCs/>
              <w:noProof/>
            </w:rPr>
            <w:fldChar w:fldCharType="end"/>
          </w:r>
        </w:p>
      </w:sdtContent>
    </w:sdt>
    <w:p w14:paraId="6C16A625" w14:textId="77777777" w:rsidR="0008366C" w:rsidRDefault="0008366C" w:rsidP="0008366C"/>
    <w:p w14:paraId="1EA725A0" w14:textId="77777777" w:rsidR="0008366C" w:rsidRDefault="0008366C" w:rsidP="0008366C"/>
    <w:p w14:paraId="7B80EDD0" w14:textId="77777777" w:rsidR="0008366C" w:rsidRDefault="0008366C" w:rsidP="0008366C"/>
    <w:p w14:paraId="01B9D12A" w14:textId="77777777" w:rsidR="0008366C" w:rsidRDefault="0008366C" w:rsidP="0008366C"/>
    <w:p w14:paraId="3D11F02B" w14:textId="77777777" w:rsidR="0008366C" w:rsidRDefault="0008366C" w:rsidP="0008366C"/>
    <w:p w14:paraId="0F4332A5" w14:textId="77777777" w:rsidR="0008366C" w:rsidRDefault="0008366C" w:rsidP="0008366C"/>
    <w:p w14:paraId="6ED70FC7" w14:textId="77777777" w:rsidR="0008366C" w:rsidRDefault="0008366C" w:rsidP="0008366C"/>
    <w:p w14:paraId="509A43F9" w14:textId="77777777" w:rsidR="0008366C" w:rsidRDefault="0008366C" w:rsidP="0008366C"/>
    <w:p w14:paraId="183171A3" w14:textId="77777777" w:rsidR="0008366C" w:rsidRDefault="0008366C" w:rsidP="0008366C"/>
    <w:p w14:paraId="4B3AB319" w14:textId="77777777" w:rsidR="0008366C" w:rsidRDefault="0008366C" w:rsidP="0008366C"/>
    <w:p w14:paraId="5C04C6E5" w14:textId="77777777" w:rsidR="0008366C" w:rsidRDefault="0008366C" w:rsidP="0008366C"/>
    <w:p w14:paraId="7DF59D41" w14:textId="77777777" w:rsidR="0008366C" w:rsidRDefault="0008366C" w:rsidP="0008366C"/>
    <w:p w14:paraId="7C7AD791" w14:textId="77777777" w:rsidR="0008366C" w:rsidRDefault="0008366C" w:rsidP="0008366C"/>
    <w:p w14:paraId="0B7923B7" w14:textId="047E97A5" w:rsidR="00A529BF" w:rsidRPr="0008366C" w:rsidRDefault="002222FB" w:rsidP="00D340D8">
      <w:pPr>
        <w:pStyle w:val="Heading1"/>
        <w:numPr>
          <w:ilvl w:val="0"/>
          <w:numId w:val="9"/>
        </w:numPr>
      </w:pPr>
      <w:bookmarkStart w:id="0" w:name="_Toc169289234"/>
      <w:r w:rsidRPr="0008366C">
        <w:lastRenderedPageBreak/>
        <w:t>Uvod i teoretska postavka izabrane teme</w:t>
      </w:r>
      <w:bookmarkEnd w:id="0"/>
    </w:p>
    <w:p w14:paraId="6A83B560" w14:textId="012AE98F" w:rsidR="00E97E3F" w:rsidRDefault="00E97E3F" w:rsidP="00D340D8">
      <w:pPr>
        <w:jc w:val="both"/>
        <w:rPr>
          <w:sz w:val="24"/>
          <w:szCs w:val="24"/>
        </w:rPr>
      </w:pPr>
      <w:r w:rsidRPr="00E97E3F">
        <w:rPr>
          <w:sz w:val="24"/>
          <w:szCs w:val="24"/>
        </w:rPr>
        <w:t>Ovaj projekat je jednostavan distribuirani sistem za deljenje datoteka koristeći peer-to-peer arhitekturu sa centralizovanim indeksiranjem. Sistem se sastoji od centralnog servera koji indeksira datoteke koje peer-ovi (klijenti) dele, i peer-ova koji učestvuju u razmeni datoteka.</w:t>
      </w:r>
    </w:p>
    <w:p w14:paraId="6A076FBE" w14:textId="098BC473" w:rsidR="00E97E3F" w:rsidRPr="002222FB" w:rsidRDefault="00F60D92" w:rsidP="00D340D8">
      <w:pPr>
        <w:jc w:val="both"/>
        <w:rPr>
          <w:sz w:val="24"/>
          <w:szCs w:val="24"/>
        </w:rPr>
      </w:pPr>
      <w:r w:rsidRPr="00F60D92">
        <w:rPr>
          <w:sz w:val="24"/>
          <w:szCs w:val="24"/>
        </w:rPr>
        <w:t>Centralni server (indeksni server) vodi evidenciju o dostupnim datotekama i peer-ovima koji ih poseduju. Peer-ovi komuniciraju sa serverom kako bi registrovali svoje datoteke i pretraživali dostupne datoteke u mreži. Kada peer pronađe željenu datoteku, direktno preuzima datoteku od drugog peer-a.</w:t>
      </w:r>
      <w:r>
        <w:rPr>
          <w:sz w:val="24"/>
          <w:szCs w:val="24"/>
        </w:rPr>
        <w:t xml:space="preserve"> </w:t>
      </w:r>
      <w:r w:rsidR="00E97E3F" w:rsidRPr="00E97E3F">
        <w:rPr>
          <w:sz w:val="24"/>
          <w:szCs w:val="24"/>
        </w:rPr>
        <w:t>Ovaj pristup kombinuje prednosti P2P arhitekture, kao što su decentralizacija i skalabilnost, sa efikasnošću centralizovanog pretraživanja.</w:t>
      </w:r>
    </w:p>
    <w:p w14:paraId="294C2E6C" w14:textId="77777777" w:rsidR="002222FB" w:rsidRDefault="002222FB" w:rsidP="00EA526F">
      <w:pPr>
        <w:rPr>
          <w:sz w:val="28"/>
          <w:szCs w:val="28"/>
        </w:rPr>
      </w:pPr>
    </w:p>
    <w:p w14:paraId="03FF4E70" w14:textId="50E26318" w:rsidR="00A06852" w:rsidRPr="00D340D8" w:rsidRDefault="00A06852" w:rsidP="00D340D8">
      <w:pPr>
        <w:pStyle w:val="Heading2"/>
        <w:numPr>
          <w:ilvl w:val="1"/>
          <w:numId w:val="9"/>
        </w:numPr>
        <w:rPr>
          <w:b/>
          <w:bCs/>
        </w:rPr>
      </w:pPr>
      <w:bookmarkStart w:id="1" w:name="_Toc169289235"/>
      <w:r w:rsidRPr="00D340D8">
        <w:rPr>
          <w:b/>
          <w:bCs/>
        </w:rPr>
        <w:t>Arhitektura distribuiranog sistema</w:t>
      </w:r>
      <w:bookmarkEnd w:id="1"/>
    </w:p>
    <w:p w14:paraId="7470C07A" w14:textId="2ADD50DC" w:rsidR="00A06852" w:rsidRPr="00A06852" w:rsidRDefault="00D340D8" w:rsidP="00D340D8">
      <w:pPr>
        <w:jc w:val="both"/>
        <w:rPr>
          <w:sz w:val="24"/>
          <w:szCs w:val="24"/>
        </w:rPr>
      </w:pPr>
      <w:r w:rsidRPr="00D340D8">
        <w:rPr>
          <w:sz w:val="24"/>
          <w:szCs w:val="24"/>
        </w:rPr>
        <w:t>Arhitektura ovog projekta za deljenje datoteka koristi kombinaciju Peer-to-Peer (P2P) arhitekture sa centralizovanim indeksiranjem. Sistem se sastoji od centralnog servera koji služi kao indeksni server i više peer-ova koji deluju kao klijenti u mreži.</w:t>
      </w:r>
    </w:p>
    <w:p w14:paraId="24950574" w14:textId="77777777" w:rsidR="00A06852" w:rsidRDefault="00A06852" w:rsidP="00D340D8">
      <w:pPr>
        <w:jc w:val="both"/>
        <w:rPr>
          <w:sz w:val="24"/>
          <w:szCs w:val="24"/>
        </w:rPr>
      </w:pPr>
    </w:p>
    <w:p w14:paraId="2698D696" w14:textId="14C52609" w:rsidR="00D340D8" w:rsidRPr="00D340D8" w:rsidRDefault="00D340D8" w:rsidP="00F60D92">
      <w:pPr>
        <w:pStyle w:val="Heading3"/>
        <w:numPr>
          <w:ilvl w:val="2"/>
          <w:numId w:val="9"/>
        </w:numPr>
        <w:jc w:val="both"/>
        <w:rPr>
          <w:b/>
          <w:bCs/>
        </w:rPr>
      </w:pPr>
      <w:bookmarkStart w:id="2" w:name="_Toc169289236"/>
      <w:r w:rsidRPr="00D340D8">
        <w:rPr>
          <w:b/>
          <w:bCs/>
        </w:rPr>
        <w:t>Peer-to-Peer (P2P) Arhitektura</w:t>
      </w:r>
      <w:bookmarkEnd w:id="2"/>
    </w:p>
    <w:p w14:paraId="00CA368F" w14:textId="3F3003AB" w:rsidR="00D340D8" w:rsidRPr="00D340D8" w:rsidRDefault="00D340D8" w:rsidP="00D340D8">
      <w:pPr>
        <w:jc w:val="both"/>
        <w:rPr>
          <w:sz w:val="24"/>
          <w:szCs w:val="24"/>
        </w:rPr>
      </w:pPr>
      <w:r w:rsidRPr="00D340D8">
        <w:rPr>
          <w:sz w:val="24"/>
          <w:szCs w:val="24"/>
        </w:rPr>
        <w:t>P2P arhitektura je distribuirani sistem u kojem su svi čvorovi (peer-ovi) ravnopravni i dele resurse direktno jedni s drugima bez potrebe za centralnim serverom. Svaki peer funkcioniše kao klijent i server, omogućavajući deljenje datoteka, resursa i informacija unutar mreže. Ključne karakteristike P2P sistema uključuju:</w:t>
      </w:r>
    </w:p>
    <w:p w14:paraId="689BBBFA" w14:textId="77777777" w:rsidR="00D340D8" w:rsidRPr="00D340D8" w:rsidRDefault="00D340D8" w:rsidP="00D340D8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D340D8">
        <w:rPr>
          <w:b/>
          <w:bCs/>
          <w:sz w:val="24"/>
          <w:szCs w:val="24"/>
        </w:rPr>
        <w:t>Decentralizacija</w:t>
      </w:r>
      <w:r w:rsidRPr="00D340D8">
        <w:rPr>
          <w:sz w:val="24"/>
          <w:szCs w:val="24"/>
        </w:rPr>
        <w:t>: Nema centralnog servera koji kontroliše mrežu; svi peer-ovi su ravnopravni.</w:t>
      </w:r>
    </w:p>
    <w:p w14:paraId="39875038" w14:textId="77777777" w:rsidR="00D340D8" w:rsidRPr="00D340D8" w:rsidRDefault="00D340D8" w:rsidP="00D340D8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D340D8">
        <w:rPr>
          <w:b/>
          <w:bCs/>
          <w:sz w:val="24"/>
          <w:szCs w:val="24"/>
        </w:rPr>
        <w:t>Skalabilnost</w:t>
      </w:r>
      <w:r w:rsidRPr="00D340D8">
        <w:rPr>
          <w:sz w:val="24"/>
          <w:szCs w:val="24"/>
        </w:rPr>
        <w:t>: Sistem može lako da se proširi dodavanjem novih peer-ova.</w:t>
      </w:r>
    </w:p>
    <w:p w14:paraId="0FF805E8" w14:textId="171D56F4" w:rsidR="00AF779A" w:rsidRDefault="00D340D8" w:rsidP="00D340D8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D340D8">
        <w:rPr>
          <w:b/>
          <w:bCs/>
          <w:sz w:val="24"/>
          <w:szCs w:val="24"/>
        </w:rPr>
        <w:t>Robustnost</w:t>
      </w:r>
      <w:r w:rsidRPr="00D340D8">
        <w:rPr>
          <w:sz w:val="24"/>
          <w:szCs w:val="24"/>
        </w:rPr>
        <w:t>: Sistem je otporan na kvarove, jer gubitak jednog peer-a ne utiče značajno na celokupnu mrežu.</w:t>
      </w:r>
    </w:p>
    <w:p w14:paraId="28B5F4D5" w14:textId="77777777" w:rsidR="00D340D8" w:rsidRDefault="00D340D8" w:rsidP="00D340D8">
      <w:pPr>
        <w:pStyle w:val="ListParagraph"/>
        <w:jc w:val="both"/>
        <w:rPr>
          <w:sz w:val="24"/>
          <w:szCs w:val="24"/>
        </w:rPr>
      </w:pPr>
    </w:p>
    <w:p w14:paraId="213D81F2" w14:textId="4AA570FF" w:rsidR="00D340D8" w:rsidRPr="00D340D8" w:rsidRDefault="00D340D8" w:rsidP="00D340D8">
      <w:pPr>
        <w:pStyle w:val="Heading3"/>
        <w:numPr>
          <w:ilvl w:val="2"/>
          <w:numId w:val="9"/>
        </w:numPr>
        <w:jc w:val="both"/>
        <w:rPr>
          <w:b/>
          <w:bCs/>
        </w:rPr>
      </w:pPr>
      <w:bookmarkStart w:id="3" w:name="_Toc169289237"/>
      <w:r w:rsidRPr="00D340D8">
        <w:rPr>
          <w:b/>
          <w:bCs/>
        </w:rPr>
        <w:t>Centralizovano Indeksiranje</w:t>
      </w:r>
      <w:bookmarkEnd w:id="3"/>
    </w:p>
    <w:p w14:paraId="054421E5" w14:textId="54173F73" w:rsidR="00D340D8" w:rsidRPr="00D340D8" w:rsidRDefault="00D340D8" w:rsidP="00D340D8">
      <w:pPr>
        <w:jc w:val="both"/>
        <w:rPr>
          <w:sz w:val="24"/>
          <w:szCs w:val="24"/>
        </w:rPr>
      </w:pPr>
      <w:r w:rsidRPr="00D340D8">
        <w:rPr>
          <w:sz w:val="24"/>
          <w:szCs w:val="24"/>
        </w:rPr>
        <w:t>Centralizovano indeksiranje kombinuje prednosti centralizovanog servera za pretragu sa decentralizovanim skladištenjem i deljenjem datoteka. U ovom pristupu, centralni server vodi evidenciju o datotekama koje su dostupne na različitim peer-ovima i omogućava brzo pretraživanje tih datoteka. Ključne prednosti centralizovanog indeksiranja su:</w:t>
      </w:r>
    </w:p>
    <w:p w14:paraId="21D502B8" w14:textId="77777777" w:rsidR="00D340D8" w:rsidRPr="00D340D8" w:rsidRDefault="00D340D8" w:rsidP="00D340D8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D340D8">
        <w:rPr>
          <w:b/>
          <w:bCs/>
          <w:sz w:val="24"/>
          <w:szCs w:val="24"/>
        </w:rPr>
        <w:t>Efikasna Pretraga</w:t>
      </w:r>
      <w:r w:rsidRPr="00D340D8">
        <w:rPr>
          <w:sz w:val="24"/>
          <w:szCs w:val="24"/>
        </w:rPr>
        <w:t>: Brz i pouzdan način za pronalaženje datoteka unutar mreže.</w:t>
      </w:r>
    </w:p>
    <w:p w14:paraId="03D60CFD" w14:textId="77777777" w:rsidR="00D340D8" w:rsidRPr="00D340D8" w:rsidRDefault="00D340D8" w:rsidP="00D340D8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D340D8">
        <w:rPr>
          <w:b/>
          <w:bCs/>
          <w:sz w:val="24"/>
          <w:szCs w:val="24"/>
        </w:rPr>
        <w:t>Jednostavno Upravljanje:</w:t>
      </w:r>
      <w:r w:rsidRPr="00D340D8">
        <w:rPr>
          <w:sz w:val="24"/>
          <w:szCs w:val="24"/>
        </w:rPr>
        <w:t xml:space="preserve"> Lakše je upravljati i održavati indeks datoteka na jednom mestu.</w:t>
      </w:r>
    </w:p>
    <w:p w14:paraId="7B7DCE5A" w14:textId="45BCE59B" w:rsidR="00D340D8" w:rsidRDefault="00D340D8" w:rsidP="00D340D8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D340D8">
        <w:rPr>
          <w:b/>
          <w:bCs/>
          <w:sz w:val="24"/>
          <w:szCs w:val="24"/>
        </w:rPr>
        <w:t>Poboljšana Performansa:</w:t>
      </w:r>
      <w:r w:rsidRPr="00D340D8">
        <w:rPr>
          <w:sz w:val="24"/>
          <w:szCs w:val="24"/>
        </w:rPr>
        <w:t xml:space="preserve"> Smanjuje se opterećenje na pojedinačnim peer-ovima tokom pretrage.</w:t>
      </w:r>
    </w:p>
    <w:p w14:paraId="1DA830D6" w14:textId="77777777" w:rsidR="00807BF1" w:rsidRDefault="00807BF1" w:rsidP="00807BF1">
      <w:pPr>
        <w:jc w:val="both"/>
        <w:rPr>
          <w:sz w:val="24"/>
          <w:szCs w:val="24"/>
        </w:rPr>
      </w:pPr>
      <w:r w:rsidRPr="00807BF1">
        <w:rPr>
          <w:sz w:val="24"/>
          <w:szCs w:val="24"/>
        </w:rPr>
        <w:t xml:space="preserve">Centralizovani direktorijum je donekle sličan arhitekturi klijent-server u smislu da održava ogroman centralni server za pružanje usluga direktorijuma. Svi peers-ovi obaveštavaju ovaj </w:t>
      </w:r>
      <w:r w:rsidRPr="00807BF1">
        <w:rPr>
          <w:sz w:val="24"/>
          <w:szCs w:val="24"/>
        </w:rPr>
        <w:lastRenderedPageBreak/>
        <w:t>centralni server o svojoj adresi i datotekama koje stavljaju na raspolaganje za deljenje. Dakle, u osnovi ovaj server održava podatake o tome koja datoteka je prisutna na kojoj adresi. Prvi sistem koji je koristio ovu metodu bio je Napster, za distribuciju Mp3.</w:t>
      </w:r>
    </w:p>
    <w:p w14:paraId="2DF0DA78" w14:textId="53714A30" w:rsidR="00F60D92" w:rsidRDefault="00F60D92" w:rsidP="00C72170">
      <w:pPr>
        <w:jc w:val="center"/>
        <w:rPr>
          <w:sz w:val="24"/>
          <w:szCs w:val="24"/>
        </w:rPr>
      </w:pPr>
      <w:r w:rsidRPr="00807BF1">
        <w:rPr>
          <w:noProof/>
          <w:sz w:val="28"/>
          <w:szCs w:val="28"/>
        </w:rPr>
        <w:drawing>
          <wp:inline distT="0" distB="0" distL="0" distR="0" wp14:anchorId="3C37ECE7" wp14:editId="0187684A">
            <wp:extent cx="3760967" cy="3087293"/>
            <wp:effectExtent l="0" t="0" r="0" b="0"/>
            <wp:docPr id="1626791314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91314" name="Picture 1" descr="A diagram of a computer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7567" cy="309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BEF6" w14:textId="531D772B" w:rsidR="00F60D92" w:rsidRDefault="00F60D92" w:rsidP="00C72170">
      <w:pPr>
        <w:jc w:val="center"/>
        <w:rPr>
          <w:sz w:val="24"/>
          <w:szCs w:val="24"/>
        </w:rPr>
      </w:pPr>
      <w:r w:rsidRPr="00807BF1">
        <w:rPr>
          <w:noProof/>
          <w:sz w:val="28"/>
          <w:szCs w:val="28"/>
        </w:rPr>
        <w:drawing>
          <wp:inline distT="0" distB="0" distL="0" distR="0" wp14:anchorId="2C718018" wp14:editId="194BD989">
            <wp:extent cx="4715533" cy="3029373"/>
            <wp:effectExtent l="0" t="0" r="8890" b="0"/>
            <wp:docPr id="1782703685" name="Picture 1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03685" name="Picture 1" descr="A diagram of a computer syste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BB26" w14:textId="7480DD93" w:rsidR="00F60D92" w:rsidRDefault="00F60D92" w:rsidP="00C72170">
      <w:pPr>
        <w:jc w:val="center"/>
        <w:rPr>
          <w:sz w:val="24"/>
          <w:szCs w:val="24"/>
        </w:rPr>
      </w:pPr>
      <w:r w:rsidRPr="00807BF1">
        <w:rPr>
          <w:noProof/>
          <w:sz w:val="28"/>
          <w:szCs w:val="28"/>
        </w:rPr>
        <w:lastRenderedPageBreak/>
        <w:drawing>
          <wp:inline distT="0" distB="0" distL="0" distR="0" wp14:anchorId="0EC14BF6" wp14:editId="288BE413">
            <wp:extent cx="4770783" cy="2948609"/>
            <wp:effectExtent l="0" t="0" r="0" b="4445"/>
            <wp:docPr id="383111373" name="Picture 1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11373" name="Picture 1" descr="A diagram of a computer syste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4770" cy="295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AE12" w14:textId="77777777" w:rsidR="0043538A" w:rsidRDefault="0043538A" w:rsidP="00807BF1">
      <w:pPr>
        <w:jc w:val="both"/>
        <w:rPr>
          <w:sz w:val="24"/>
          <w:szCs w:val="24"/>
        </w:rPr>
      </w:pPr>
    </w:p>
    <w:p w14:paraId="118ECFAF" w14:textId="5EA59114" w:rsidR="0043538A" w:rsidRDefault="0043538A" w:rsidP="0043538A">
      <w:pPr>
        <w:pStyle w:val="Heading2"/>
        <w:numPr>
          <w:ilvl w:val="1"/>
          <w:numId w:val="9"/>
        </w:numPr>
      </w:pPr>
      <w:bookmarkStart w:id="4" w:name="_Toc169289238"/>
      <w:r>
        <w:t>Map reducer</w:t>
      </w:r>
      <w:bookmarkEnd w:id="4"/>
    </w:p>
    <w:p w14:paraId="69185C65" w14:textId="0473D2B0" w:rsidR="0043538A" w:rsidRPr="0043538A" w:rsidRDefault="0043538A" w:rsidP="0043538A">
      <w:pPr>
        <w:jc w:val="both"/>
        <w:rPr>
          <w:sz w:val="24"/>
          <w:szCs w:val="24"/>
        </w:rPr>
      </w:pPr>
      <w:r w:rsidRPr="0043538A">
        <w:rPr>
          <w:sz w:val="24"/>
          <w:szCs w:val="24"/>
        </w:rPr>
        <w:t>MapReduce je model za obradu i generisanje velikih skupova podataka koji se koristi za paralelizaciju zadataka. Sastoji se od dve glavne faze: "Map" i "Reduce". U fazi "Map", podaci se razdeljuju u manje podskupove koji se obrađuju paralelno, dok u fazi "Reduce" obrađeni podaci se kombinuju u konačni rezultat. U ovom projektu, MapReduce princip je primenjen u funkciji pretrage datoteka, gde se pretraga distribuira među više peer-ova radi paralelne obrade. Koristeći više procesorskih jezgara, funkcija pretrage koristi radnički pool da efikasno pretraži sve datoteke na različitim peer-ovima i vrati rezultate centralnom serveru.</w:t>
      </w:r>
    </w:p>
    <w:p w14:paraId="6644B091" w14:textId="327F528A" w:rsidR="00D340D8" w:rsidRDefault="00D340D8" w:rsidP="00D340D8">
      <w:pPr>
        <w:jc w:val="both"/>
        <w:rPr>
          <w:sz w:val="24"/>
          <w:szCs w:val="24"/>
        </w:rPr>
      </w:pPr>
    </w:p>
    <w:p w14:paraId="0581543F" w14:textId="2748D587" w:rsidR="000B502A" w:rsidRDefault="000B502A" w:rsidP="00A82D9A">
      <w:pPr>
        <w:jc w:val="center"/>
        <w:rPr>
          <w:sz w:val="24"/>
          <w:szCs w:val="24"/>
        </w:rPr>
      </w:pPr>
      <w:r w:rsidRPr="000B502A">
        <w:rPr>
          <w:noProof/>
          <w:sz w:val="24"/>
          <w:szCs w:val="24"/>
        </w:rPr>
        <w:drawing>
          <wp:inline distT="0" distB="0" distL="0" distR="0" wp14:anchorId="30345F8E" wp14:editId="0EF5D610">
            <wp:extent cx="2751152" cy="1783761"/>
            <wp:effectExtent l="0" t="0" r="0" b="6985"/>
            <wp:docPr id="1629309121" name="Picture 1" descr="A diagram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09121" name="Picture 1" descr="A diagram of a map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8885" cy="178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3C88" w14:textId="298C666B" w:rsidR="0043538A" w:rsidRDefault="0043538A" w:rsidP="0043538A">
      <w:pPr>
        <w:pStyle w:val="Heading2"/>
        <w:numPr>
          <w:ilvl w:val="1"/>
          <w:numId w:val="9"/>
        </w:numPr>
      </w:pPr>
      <w:bookmarkStart w:id="5" w:name="_Toc169289239"/>
      <w:r>
        <w:t>Replikacija</w:t>
      </w:r>
      <w:bookmarkEnd w:id="5"/>
    </w:p>
    <w:p w14:paraId="13EE5356" w14:textId="38FFC151" w:rsidR="000B502A" w:rsidRPr="0043538A" w:rsidRDefault="0043538A" w:rsidP="0043538A">
      <w:pPr>
        <w:rPr>
          <w:sz w:val="24"/>
          <w:szCs w:val="24"/>
        </w:rPr>
      </w:pPr>
      <w:r w:rsidRPr="0043538A">
        <w:rPr>
          <w:sz w:val="24"/>
          <w:szCs w:val="24"/>
        </w:rPr>
        <w:t xml:space="preserve">Replikacija je proces kopiranja i održavanja identičnih verzija datoteka na više računara (peer-ova) radi povećanja dostupnosti i otpornosti na greške. U ovom projektu, kada se nova datoteka doda ili izmeni na jednom peer-u, centralni server koordinira replikaciju te datoteke na druge peer-ove. Funkcija za replikaciju osigurava da svaki peer koji treba imati kopiju datoteke dobija najnoviju verziju, čime se osigurava kontinuitet i integritet podataka u </w:t>
      </w:r>
      <w:r w:rsidRPr="0043538A">
        <w:rPr>
          <w:sz w:val="24"/>
          <w:szCs w:val="24"/>
        </w:rPr>
        <w:lastRenderedPageBreak/>
        <w:t>celom sistemu. Ova funkcionalnost omogućava korisnicima pristup datotekama čak i ako jedan ili više peer-ova postanu nedostupni.</w:t>
      </w:r>
    </w:p>
    <w:p w14:paraId="74FAB317" w14:textId="77777777" w:rsidR="0043538A" w:rsidRPr="0043538A" w:rsidRDefault="0043538A" w:rsidP="0043538A"/>
    <w:p w14:paraId="6F6F7380" w14:textId="11199C64" w:rsidR="00D340D8" w:rsidRPr="00F60D92" w:rsidRDefault="00F60D92" w:rsidP="0043538A">
      <w:pPr>
        <w:pStyle w:val="Heading2"/>
        <w:numPr>
          <w:ilvl w:val="1"/>
          <w:numId w:val="9"/>
        </w:numPr>
      </w:pPr>
      <w:bookmarkStart w:id="6" w:name="_Toc169289240"/>
      <w:r w:rsidRPr="00F60D92">
        <w:t>Korišćene tehnologije</w:t>
      </w:r>
      <w:bookmarkEnd w:id="6"/>
      <w:r w:rsidRPr="00F60D92">
        <w:t xml:space="preserve"> </w:t>
      </w:r>
    </w:p>
    <w:p w14:paraId="4CAD6B83" w14:textId="1024EC87" w:rsidR="00F60D92" w:rsidRDefault="00F60D92" w:rsidP="00F60D92">
      <w:pPr>
        <w:jc w:val="both"/>
        <w:rPr>
          <w:sz w:val="24"/>
          <w:szCs w:val="24"/>
        </w:rPr>
      </w:pPr>
      <w:r w:rsidRPr="00F60D92">
        <w:rPr>
          <w:b/>
          <w:bCs/>
          <w:sz w:val="24"/>
          <w:szCs w:val="24"/>
        </w:rPr>
        <w:t>Flask (Python) :</w:t>
      </w:r>
      <w:r w:rsidRPr="00F60D92">
        <w:rPr>
          <w:sz w:val="24"/>
          <w:szCs w:val="24"/>
        </w:rPr>
        <w:t xml:space="preserve"> Web framework korišćen za implementaciju </w:t>
      </w:r>
      <w:r>
        <w:rPr>
          <w:sz w:val="24"/>
          <w:szCs w:val="24"/>
        </w:rPr>
        <w:t>sistema</w:t>
      </w:r>
    </w:p>
    <w:p w14:paraId="434FFBFC" w14:textId="16590120" w:rsidR="00F60D92" w:rsidRPr="00F60D92" w:rsidRDefault="00F60D92" w:rsidP="00F60D92">
      <w:pPr>
        <w:jc w:val="both"/>
        <w:rPr>
          <w:sz w:val="24"/>
          <w:szCs w:val="24"/>
        </w:rPr>
      </w:pPr>
      <w:r w:rsidRPr="00F60D92">
        <w:rPr>
          <w:sz w:val="24"/>
          <w:szCs w:val="24"/>
        </w:rPr>
        <w:t>Centralni server je postavljen pomoću Flask-a za registraciju i ažuriranje informacija o peer-ovima, pretragu datoteka i koordinaciju replikacije. Peer-ovi su korišćenjem Flask-a postavili lokalne web servere za preuzimanje i repliciranje datoteka, kao i za interakciju sa centralnim serverom za registraciju, pretragu i replikaciju. Takođe, Flask je korišćen za generisanje HTML šablona i CSS stilova, omogućavajući jednostavan web interfejs za pregledanje i pretragu datoteka od strane korisnika. Korišćenje Flask-a kao centralne tehnologije omogućilo je efikasnu komunikaciju i koordinaciju između svih komponenti sistema za deljenje datoteka.</w:t>
      </w:r>
    </w:p>
    <w:p w14:paraId="4C9F73F8" w14:textId="77777777" w:rsidR="00D340D8" w:rsidRDefault="00D340D8" w:rsidP="00D340D8">
      <w:pPr>
        <w:jc w:val="both"/>
        <w:rPr>
          <w:sz w:val="24"/>
          <w:szCs w:val="24"/>
        </w:rPr>
      </w:pPr>
    </w:p>
    <w:p w14:paraId="65FAFD9B" w14:textId="77777777" w:rsidR="00AF779A" w:rsidRDefault="00AF779A" w:rsidP="00A87564">
      <w:pPr>
        <w:rPr>
          <w:sz w:val="24"/>
          <w:szCs w:val="24"/>
        </w:rPr>
      </w:pPr>
    </w:p>
    <w:p w14:paraId="76D0EC03" w14:textId="2B651789" w:rsidR="00AF779A" w:rsidRDefault="00AF779A" w:rsidP="00D340D8">
      <w:pPr>
        <w:pStyle w:val="Heading1"/>
        <w:numPr>
          <w:ilvl w:val="0"/>
          <w:numId w:val="9"/>
        </w:numPr>
      </w:pPr>
      <w:bookmarkStart w:id="7" w:name="_Toc169289241"/>
      <w:r w:rsidRPr="00AF779A">
        <w:t>Primer/studija slučaja primene izabrane teme</w:t>
      </w:r>
      <w:bookmarkEnd w:id="7"/>
    </w:p>
    <w:p w14:paraId="59DD23A6" w14:textId="5D2F87E0" w:rsidR="009F63FE" w:rsidRPr="00825BBF" w:rsidRDefault="009F63FE" w:rsidP="00825BBF">
      <w:pPr>
        <w:pStyle w:val="Heading2"/>
        <w:numPr>
          <w:ilvl w:val="1"/>
          <w:numId w:val="9"/>
        </w:numPr>
        <w:rPr>
          <w:b/>
          <w:bCs/>
        </w:rPr>
      </w:pPr>
      <w:bookmarkStart w:id="8" w:name="_Toc169289242"/>
      <w:r w:rsidRPr="00825BBF">
        <w:rPr>
          <w:b/>
          <w:bCs/>
        </w:rPr>
        <w:t>Kratak opis razvijenog sistema</w:t>
      </w:r>
      <w:bookmarkEnd w:id="8"/>
    </w:p>
    <w:p w14:paraId="2E16A33A" w14:textId="35C32176" w:rsidR="00825BBF" w:rsidRPr="00825BBF" w:rsidRDefault="00825BBF" w:rsidP="00825BBF">
      <w:pPr>
        <w:rPr>
          <w:sz w:val="24"/>
          <w:szCs w:val="24"/>
        </w:rPr>
      </w:pPr>
      <w:r w:rsidRPr="00825BBF">
        <w:rPr>
          <w:sz w:val="24"/>
          <w:szCs w:val="24"/>
        </w:rPr>
        <w:t>Razvijeni sistem za deljenje datoteka preko mreže je distribuirani sistem koji koristi peer-to-peer arhitekturu sa centralizovanim indeksiranjem. Sastoji se od centralnog servera i više peer</w:t>
      </w:r>
      <w:r>
        <w:rPr>
          <w:sz w:val="24"/>
          <w:szCs w:val="24"/>
        </w:rPr>
        <w:t>-ova</w:t>
      </w:r>
      <w:r w:rsidRPr="00825BBF">
        <w:rPr>
          <w:sz w:val="24"/>
          <w:szCs w:val="24"/>
        </w:rPr>
        <w:t xml:space="preserve"> razvijenih u Flask-u. Ovaj sistem omogućava deljenje, pretragu i replikaciju datoteka među više računara, pružajući korisnicima efikasan način za razmenu podataka.</w:t>
      </w:r>
    </w:p>
    <w:p w14:paraId="3580C223" w14:textId="12E598F8" w:rsidR="00825BBF" w:rsidRPr="00825BBF" w:rsidRDefault="00825BBF" w:rsidP="00825BBF">
      <w:pPr>
        <w:pStyle w:val="Heading2"/>
        <w:numPr>
          <w:ilvl w:val="1"/>
          <w:numId w:val="9"/>
        </w:numPr>
        <w:rPr>
          <w:b/>
          <w:bCs/>
        </w:rPr>
      </w:pPr>
      <w:bookmarkStart w:id="9" w:name="_Toc169289243"/>
      <w:r w:rsidRPr="00825BBF">
        <w:rPr>
          <w:b/>
          <w:bCs/>
        </w:rPr>
        <w:t>Funkcionalnosti sistema uključuju:</w:t>
      </w:r>
      <w:bookmarkEnd w:id="9"/>
    </w:p>
    <w:p w14:paraId="27A478EE" w14:textId="77777777" w:rsidR="00825BBF" w:rsidRPr="00825BBF" w:rsidRDefault="00825BBF" w:rsidP="00825BB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25BBF">
        <w:rPr>
          <w:sz w:val="24"/>
          <w:szCs w:val="24"/>
        </w:rPr>
        <w:t>Registracija peer-ova i njihovih datoteka na centralnom serveru.</w:t>
      </w:r>
    </w:p>
    <w:p w14:paraId="6BC00F7C" w14:textId="77777777" w:rsidR="00825BBF" w:rsidRPr="00825BBF" w:rsidRDefault="00825BBF" w:rsidP="00825BB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25BBF">
        <w:rPr>
          <w:sz w:val="24"/>
          <w:szCs w:val="24"/>
        </w:rPr>
        <w:t>Ažuriranje informacija o datotekama na centralnom serveru od strane peer-ova.</w:t>
      </w:r>
    </w:p>
    <w:p w14:paraId="421EFDC2" w14:textId="77777777" w:rsidR="00825BBF" w:rsidRPr="00825BBF" w:rsidRDefault="00825BBF" w:rsidP="00825BB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25BBF">
        <w:rPr>
          <w:sz w:val="24"/>
          <w:szCs w:val="24"/>
        </w:rPr>
        <w:t>Pretraga datoteka na centralnom serveru.</w:t>
      </w:r>
    </w:p>
    <w:p w14:paraId="39F9E31A" w14:textId="77777777" w:rsidR="00825BBF" w:rsidRPr="00825BBF" w:rsidRDefault="00825BBF" w:rsidP="00825BB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25BBF">
        <w:rPr>
          <w:sz w:val="24"/>
          <w:szCs w:val="24"/>
        </w:rPr>
        <w:t>Preuzimanje i repliciranje datoteka između peer-ova.</w:t>
      </w:r>
    </w:p>
    <w:p w14:paraId="2B8F6645" w14:textId="69EA59BA" w:rsidR="000117B5" w:rsidRPr="00825BBF" w:rsidRDefault="00825BBF" w:rsidP="007E399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25BBF">
        <w:rPr>
          <w:sz w:val="24"/>
          <w:szCs w:val="24"/>
        </w:rPr>
        <w:t>Prikaz i pretraga datoteka preko web interfejsa.</w:t>
      </w:r>
    </w:p>
    <w:p w14:paraId="6B3845F8" w14:textId="68E87E8F" w:rsidR="007E399F" w:rsidRPr="00825BBF" w:rsidRDefault="007E399F" w:rsidP="00825BBF">
      <w:pPr>
        <w:pStyle w:val="Heading3"/>
        <w:numPr>
          <w:ilvl w:val="1"/>
          <w:numId w:val="9"/>
        </w:numPr>
        <w:rPr>
          <w:b/>
          <w:bCs/>
        </w:rPr>
      </w:pPr>
      <w:bookmarkStart w:id="10" w:name="_Toc169289244"/>
      <w:r w:rsidRPr="00825BBF">
        <w:rPr>
          <w:b/>
          <w:bCs/>
        </w:rPr>
        <w:t>Struktura aplikacije</w:t>
      </w:r>
      <w:bookmarkEnd w:id="10"/>
    </w:p>
    <w:p w14:paraId="2A622CD0" w14:textId="77777777" w:rsidR="002A46A0" w:rsidRDefault="002A46A0" w:rsidP="007E399F">
      <w:pPr>
        <w:rPr>
          <w:sz w:val="24"/>
          <w:szCs w:val="24"/>
        </w:rPr>
      </w:pPr>
    </w:p>
    <w:p w14:paraId="0303E004" w14:textId="50203107" w:rsidR="002A46A0" w:rsidRDefault="003051D9" w:rsidP="00A82D9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D050206" wp14:editId="66C25DDF">
            <wp:extent cx="2600325" cy="2466975"/>
            <wp:effectExtent l="0" t="0" r="9525" b="9525"/>
            <wp:docPr id="102554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5C4B7A14" wp14:editId="0A996900">
            <wp:extent cx="4124325" cy="7067550"/>
            <wp:effectExtent l="0" t="0" r="9525" b="0"/>
            <wp:docPr id="8468711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64679" w14:textId="77777777" w:rsidR="003051D9" w:rsidRDefault="003051D9" w:rsidP="007E399F">
      <w:pPr>
        <w:rPr>
          <w:sz w:val="24"/>
          <w:szCs w:val="24"/>
        </w:rPr>
      </w:pPr>
    </w:p>
    <w:p w14:paraId="22FD6095" w14:textId="3FA3F0EB" w:rsidR="00825BBF" w:rsidRPr="00825BBF" w:rsidRDefault="00825BBF" w:rsidP="00825BBF">
      <w:pPr>
        <w:rPr>
          <w:b/>
          <w:bCs/>
        </w:rPr>
      </w:pPr>
      <w:r w:rsidRPr="00825BBF">
        <w:rPr>
          <w:b/>
          <w:bCs/>
        </w:rPr>
        <w:t>Centralni Server (</w:t>
      </w:r>
      <w:r w:rsidR="00A82D9A">
        <w:rPr>
          <w:b/>
          <w:bCs/>
        </w:rPr>
        <w:t>handler</w:t>
      </w:r>
      <w:r w:rsidRPr="00825BBF">
        <w:rPr>
          <w:b/>
          <w:bCs/>
        </w:rPr>
        <w:t>,</w:t>
      </w:r>
      <w:r w:rsidR="00A82D9A">
        <w:rPr>
          <w:b/>
          <w:bCs/>
        </w:rPr>
        <w:t xml:space="preserve"> app</w:t>
      </w:r>
      <w:r w:rsidRPr="00825BBF">
        <w:rPr>
          <w:b/>
          <w:bCs/>
        </w:rPr>
        <w:t>.py)</w:t>
      </w:r>
    </w:p>
    <w:p w14:paraId="6D6EE7E7" w14:textId="0B8DA686" w:rsidR="00825BBF" w:rsidRPr="00825BBF" w:rsidRDefault="00A82D9A" w:rsidP="00825BB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app.py</w:t>
      </w:r>
      <w:r w:rsidR="00825BBF" w:rsidRPr="00825BBF">
        <w:rPr>
          <w:b/>
          <w:bCs/>
          <w:sz w:val="24"/>
          <w:szCs w:val="24"/>
        </w:rPr>
        <w:t>:</w:t>
      </w:r>
      <w:r w:rsidR="00825BBF" w:rsidRPr="00825BBF">
        <w:rPr>
          <w:sz w:val="24"/>
          <w:szCs w:val="24"/>
        </w:rPr>
        <w:t xml:space="preserve"> Glavn</w:t>
      </w:r>
      <w:r>
        <w:rPr>
          <w:sz w:val="24"/>
          <w:szCs w:val="24"/>
        </w:rPr>
        <w:t xml:space="preserve">i fajl </w:t>
      </w:r>
      <w:r w:rsidR="00825BBF" w:rsidRPr="00825BBF">
        <w:rPr>
          <w:sz w:val="24"/>
          <w:szCs w:val="24"/>
        </w:rPr>
        <w:t>koj</w:t>
      </w:r>
      <w:r>
        <w:rPr>
          <w:sz w:val="24"/>
          <w:szCs w:val="24"/>
        </w:rPr>
        <w:t>i</w:t>
      </w:r>
      <w:r w:rsidR="00825BBF" w:rsidRPr="00825BBF">
        <w:rPr>
          <w:sz w:val="24"/>
          <w:szCs w:val="24"/>
        </w:rPr>
        <w:t xml:space="preserve"> pokreće Flask</w:t>
      </w:r>
      <w:r w:rsidR="00825BBF">
        <w:rPr>
          <w:sz w:val="24"/>
          <w:szCs w:val="24"/>
        </w:rPr>
        <w:t xml:space="preserve"> server</w:t>
      </w:r>
      <w:r w:rsidR="00825BBF" w:rsidRPr="00825BBF">
        <w:rPr>
          <w:sz w:val="24"/>
          <w:szCs w:val="24"/>
        </w:rPr>
        <w:t xml:space="preserve"> aplikaciju.</w:t>
      </w:r>
    </w:p>
    <w:p w14:paraId="52C37676" w14:textId="45009E29" w:rsidR="00825BBF" w:rsidRDefault="00A82D9A" w:rsidP="00825BB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handler</w:t>
      </w:r>
      <w:r w:rsidR="00825BBF" w:rsidRPr="00825BBF">
        <w:rPr>
          <w:b/>
          <w:bCs/>
          <w:sz w:val="24"/>
          <w:szCs w:val="24"/>
        </w:rPr>
        <w:t>:</w:t>
      </w:r>
      <w:r w:rsidR="00825BBF" w:rsidRPr="00825BBF">
        <w:rPr>
          <w:sz w:val="24"/>
          <w:szCs w:val="24"/>
        </w:rPr>
        <w:t xml:space="preserve"> Sadrži rute za registraciju, ažuriranje, pretragu i replikaciju datoteka.</w:t>
      </w:r>
    </w:p>
    <w:p w14:paraId="045520B5" w14:textId="04A246D8" w:rsidR="002A46A0" w:rsidRPr="002A46A0" w:rsidRDefault="00A82D9A" w:rsidP="002A46A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DC63754" wp14:editId="0B14AB0D">
            <wp:extent cx="5753100" cy="3571875"/>
            <wp:effectExtent l="0" t="0" r="0" b="9525"/>
            <wp:docPr id="9822701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7C49" w14:textId="053B8B6D" w:rsidR="00825BBF" w:rsidRPr="002A46A0" w:rsidRDefault="00825BBF" w:rsidP="00825BBF">
      <w:pPr>
        <w:rPr>
          <w:b/>
          <w:bCs/>
          <w:sz w:val="24"/>
          <w:szCs w:val="24"/>
        </w:rPr>
      </w:pPr>
      <w:r w:rsidRPr="002A46A0">
        <w:rPr>
          <w:b/>
          <w:bCs/>
          <w:sz w:val="24"/>
          <w:szCs w:val="24"/>
        </w:rPr>
        <w:t xml:space="preserve">Peer-ovi </w:t>
      </w:r>
    </w:p>
    <w:p w14:paraId="5440DA2E" w14:textId="4E66481C" w:rsidR="00825BBF" w:rsidRPr="003051D9" w:rsidRDefault="002A46A0" w:rsidP="002A46A0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A82D9A">
        <w:rPr>
          <w:b/>
          <w:bCs/>
          <w:color w:val="000000" w:themeColor="text1"/>
          <w:sz w:val="24"/>
          <w:szCs w:val="24"/>
        </w:rPr>
        <w:t>a</w:t>
      </w:r>
      <w:r w:rsidR="00825BBF" w:rsidRPr="00A82D9A">
        <w:rPr>
          <w:b/>
          <w:bCs/>
          <w:color w:val="000000" w:themeColor="text1"/>
          <w:sz w:val="24"/>
          <w:szCs w:val="24"/>
        </w:rPr>
        <w:t>pp</w:t>
      </w:r>
      <w:r w:rsidRPr="00A82D9A">
        <w:rPr>
          <w:b/>
          <w:bCs/>
          <w:color w:val="000000" w:themeColor="text1"/>
          <w:sz w:val="24"/>
          <w:szCs w:val="24"/>
        </w:rPr>
        <w:t>.</w:t>
      </w:r>
      <w:r w:rsidR="00825BBF" w:rsidRPr="00A82D9A">
        <w:rPr>
          <w:b/>
          <w:bCs/>
          <w:color w:val="000000" w:themeColor="text1"/>
          <w:sz w:val="24"/>
          <w:szCs w:val="24"/>
        </w:rPr>
        <w:t>py:</w:t>
      </w:r>
      <w:r w:rsidR="00825BBF" w:rsidRPr="003051D9">
        <w:rPr>
          <w:color w:val="000000" w:themeColor="text1"/>
          <w:sz w:val="24"/>
          <w:szCs w:val="24"/>
        </w:rPr>
        <w:t xml:space="preserve"> Glavn</w:t>
      </w:r>
      <w:r w:rsidRPr="003051D9">
        <w:rPr>
          <w:color w:val="000000" w:themeColor="text1"/>
          <w:sz w:val="24"/>
          <w:szCs w:val="24"/>
        </w:rPr>
        <w:t xml:space="preserve">a datoteka </w:t>
      </w:r>
      <w:r w:rsidR="00825BBF" w:rsidRPr="003051D9">
        <w:rPr>
          <w:color w:val="000000" w:themeColor="text1"/>
          <w:sz w:val="24"/>
          <w:szCs w:val="24"/>
        </w:rPr>
        <w:t>za pokretanje peer-ova. Svaki peer koristi različite portove i direktorijume za deljenje datoteka.</w:t>
      </w:r>
    </w:p>
    <w:p w14:paraId="56FEF27F" w14:textId="77777777" w:rsidR="00825BBF" w:rsidRPr="002A46A0" w:rsidRDefault="00825BBF" w:rsidP="002A46A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2A46A0">
        <w:rPr>
          <w:b/>
          <w:bCs/>
          <w:sz w:val="24"/>
          <w:szCs w:val="24"/>
        </w:rPr>
        <w:t>config.py:</w:t>
      </w:r>
      <w:r w:rsidRPr="002A46A0">
        <w:rPr>
          <w:sz w:val="24"/>
          <w:szCs w:val="24"/>
        </w:rPr>
        <w:t xml:space="preserve"> Konfiguraciona datoteka za podešavanje peer-ova.</w:t>
      </w:r>
    </w:p>
    <w:p w14:paraId="0DA9DF89" w14:textId="77777777" w:rsidR="00825BBF" w:rsidRDefault="00825BBF" w:rsidP="002A46A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2A46A0">
        <w:rPr>
          <w:b/>
          <w:bCs/>
          <w:sz w:val="24"/>
          <w:szCs w:val="24"/>
        </w:rPr>
        <w:t>model.py:</w:t>
      </w:r>
      <w:r w:rsidRPr="002A46A0">
        <w:rPr>
          <w:sz w:val="24"/>
          <w:szCs w:val="24"/>
        </w:rPr>
        <w:t xml:space="preserve"> Model datoteke (DistributedFile) i funkcija za učitavanje datoteka iz direktorijuma.</w:t>
      </w:r>
    </w:p>
    <w:p w14:paraId="5672357B" w14:textId="0FC8CBA2" w:rsidR="00A82D9A" w:rsidRDefault="00A82D9A" w:rsidP="002A46A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82D9A">
        <w:rPr>
          <w:b/>
          <w:bCs/>
          <w:sz w:val="24"/>
          <w:szCs w:val="24"/>
        </w:rPr>
        <w:t>replicator.py:</w:t>
      </w:r>
      <w:r>
        <w:rPr>
          <w:sz w:val="24"/>
          <w:szCs w:val="24"/>
        </w:rPr>
        <w:t xml:space="preserve"> Dekorator replikator funkcije za poziv repliciranja fajlova na serveru od strane peer-a.</w:t>
      </w:r>
    </w:p>
    <w:p w14:paraId="0DD40A0D" w14:textId="217C9C0B" w:rsidR="00A82D9A" w:rsidRPr="00A82D9A" w:rsidRDefault="00A82D9A" w:rsidP="002A46A0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 w:rsidRPr="00A82D9A">
        <w:rPr>
          <w:b/>
          <w:bCs/>
          <w:sz w:val="24"/>
          <w:szCs w:val="24"/>
        </w:rPr>
        <w:t xml:space="preserve">view.py: </w:t>
      </w:r>
      <w:r>
        <w:rPr>
          <w:sz w:val="24"/>
          <w:szCs w:val="24"/>
        </w:rPr>
        <w:t>Datoteka koja sadrži sve rute.</w:t>
      </w:r>
    </w:p>
    <w:p w14:paraId="48F145BD" w14:textId="77777777" w:rsidR="00825BBF" w:rsidRPr="002A46A0" w:rsidRDefault="00825BBF" w:rsidP="002A46A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2A46A0">
        <w:rPr>
          <w:b/>
          <w:bCs/>
          <w:sz w:val="24"/>
          <w:szCs w:val="24"/>
        </w:rPr>
        <w:t>utils.py:</w:t>
      </w:r>
      <w:r w:rsidRPr="002A46A0">
        <w:rPr>
          <w:sz w:val="24"/>
          <w:szCs w:val="24"/>
        </w:rPr>
        <w:t xml:space="preserve"> Pomoćne funkcije za rad sa datotekama.</w:t>
      </w:r>
    </w:p>
    <w:p w14:paraId="6B0D3BA0" w14:textId="43BEEEC4" w:rsidR="00825BBF" w:rsidRPr="002A46A0" w:rsidRDefault="00825BBF" w:rsidP="00825BBF">
      <w:pPr>
        <w:rPr>
          <w:b/>
          <w:bCs/>
          <w:sz w:val="24"/>
          <w:szCs w:val="24"/>
        </w:rPr>
      </w:pPr>
      <w:r w:rsidRPr="002A46A0">
        <w:rPr>
          <w:b/>
          <w:bCs/>
          <w:sz w:val="24"/>
          <w:szCs w:val="24"/>
        </w:rPr>
        <w:t>Šabloni i Stilovi</w:t>
      </w:r>
    </w:p>
    <w:p w14:paraId="75B54C67" w14:textId="2F4BFBF7" w:rsidR="00825BBF" w:rsidRPr="002A46A0" w:rsidRDefault="00825BBF" w:rsidP="002A46A0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A46A0">
        <w:rPr>
          <w:b/>
          <w:bCs/>
          <w:sz w:val="24"/>
          <w:szCs w:val="24"/>
        </w:rPr>
        <w:t xml:space="preserve">base.html, </w:t>
      </w:r>
      <w:r w:rsidR="00A82D9A">
        <w:rPr>
          <w:b/>
          <w:bCs/>
          <w:sz w:val="24"/>
          <w:szCs w:val="24"/>
        </w:rPr>
        <w:t>index</w:t>
      </w:r>
      <w:r w:rsidRPr="002A46A0">
        <w:rPr>
          <w:b/>
          <w:bCs/>
          <w:sz w:val="24"/>
          <w:szCs w:val="24"/>
        </w:rPr>
        <w:t>.html:</w:t>
      </w:r>
      <w:r w:rsidRPr="002A46A0">
        <w:rPr>
          <w:sz w:val="24"/>
          <w:szCs w:val="24"/>
        </w:rPr>
        <w:t xml:space="preserve"> HTML šabloni za prikaz informacija o datotekama i interakciju sa korisnicima.</w:t>
      </w:r>
    </w:p>
    <w:p w14:paraId="6181F417" w14:textId="4606B9DA" w:rsidR="00554CDE" w:rsidRPr="002A46A0" w:rsidRDefault="00A82D9A" w:rsidP="002A46A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index</w:t>
      </w:r>
      <w:r w:rsidR="00825BBF" w:rsidRPr="002A46A0">
        <w:rPr>
          <w:b/>
          <w:bCs/>
          <w:sz w:val="24"/>
          <w:szCs w:val="24"/>
        </w:rPr>
        <w:t>.css:</w:t>
      </w:r>
      <w:r w:rsidR="00825BBF" w:rsidRPr="002A46A0">
        <w:rPr>
          <w:sz w:val="24"/>
          <w:szCs w:val="24"/>
        </w:rPr>
        <w:t xml:space="preserve"> CSS stilovi za dizajn korisničkog interfejsa.</w:t>
      </w:r>
    </w:p>
    <w:p w14:paraId="36A3500C" w14:textId="77777777" w:rsidR="00825BBF" w:rsidRDefault="00825BBF" w:rsidP="00825BBF">
      <w:pPr>
        <w:rPr>
          <w:sz w:val="24"/>
          <w:szCs w:val="24"/>
        </w:rPr>
      </w:pPr>
    </w:p>
    <w:p w14:paraId="41E4D043" w14:textId="78A2D4E0" w:rsidR="00825BBF" w:rsidRPr="002A46A0" w:rsidRDefault="00825BBF" w:rsidP="002A46A0">
      <w:pPr>
        <w:pStyle w:val="Heading2"/>
        <w:numPr>
          <w:ilvl w:val="1"/>
          <w:numId w:val="9"/>
        </w:numPr>
        <w:rPr>
          <w:b/>
          <w:bCs/>
        </w:rPr>
      </w:pPr>
      <w:bookmarkStart w:id="11" w:name="_Toc169289245"/>
      <w:r w:rsidRPr="002A46A0">
        <w:rPr>
          <w:b/>
          <w:bCs/>
        </w:rPr>
        <w:t>Funkcionalni tok</w:t>
      </w:r>
      <w:bookmarkEnd w:id="11"/>
    </w:p>
    <w:p w14:paraId="0718F91E" w14:textId="04CB7389" w:rsidR="00825BBF" w:rsidRPr="00825BBF" w:rsidRDefault="00825BBF" w:rsidP="002A46A0">
      <w:pPr>
        <w:pStyle w:val="Heading3"/>
      </w:pPr>
      <w:bookmarkStart w:id="12" w:name="_Toc169289246"/>
      <w:r w:rsidRPr="00825BBF">
        <w:t>Registracija Peer-ova</w:t>
      </w:r>
      <w:bookmarkEnd w:id="12"/>
    </w:p>
    <w:p w14:paraId="6419BAEE" w14:textId="52A0694C" w:rsidR="00825BBF" w:rsidRPr="002A46A0" w:rsidRDefault="00825BBF" w:rsidP="002A46A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2A46A0">
        <w:rPr>
          <w:sz w:val="24"/>
          <w:szCs w:val="24"/>
        </w:rPr>
        <w:t>Peer se pokreće i registruje kod centralnog servera, šaljući informacije o datotekama</w:t>
      </w:r>
      <w:r w:rsidR="002A46A0">
        <w:rPr>
          <w:sz w:val="24"/>
          <w:szCs w:val="24"/>
        </w:rPr>
        <w:t xml:space="preserve"> koje deli i poseduje</w:t>
      </w:r>
      <w:r w:rsidRPr="002A46A0">
        <w:rPr>
          <w:sz w:val="24"/>
          <w:szCs w:val="24"/>
        </w:rPr>
        <w:t>.</w:t>
      </w:r>
    </w:p>
    <w:p w14:paraId="4A251DCB" w14:textId="6EF47D58" w:rsidR="00825BBF" w:rsidRPr="002A46A0" w:rsidRDefault="00825BBF" w:rsidP="002A46A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2A46A0">
        <w:rPr>
          <w:sz w:val="24"/>
          <w:szCs w:val="24"/>
        </w:rPr>
        <w:t>Server čuva ove informacije.</w:t>
      </w:r>
    </w:p>
    <w:p w14:paraId="265E4566" w14:textId="3768D5A2" w:rsidR="00825BBF" w:rsidRPr="00825BBF" w:rsidRDefault="00825BBF" w:rsidP="002A46A0">
      <w:pPr>
        <w:pStyle w:val="Heading3"/>
      </w:pPr>
      <w:bookmarkStart w:id="13" w:name="_Toc169289247"/>
      <w:r w:rsidRPr="00825BBF">
        <w:t>Pretraga Datoteka</w:t>
      </w:r>
      <w:bookmarkEnd w:id="13"/>
    </w:p>
    <w:p w14:paraId="09992762" w14:textId="77777777" w:rsidR="00825BBF" w:rsidRPr="002A46A0" w:rsidRDefault="00825BBF" w:rsidP="002A46A0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2A46A0">
        <w:rPr>
          <w:sz w:val="24"/>
          <w:szCs w:val="24"/>
        </w:rPr>
        <w:t>Kada peer želi da pronađe određenu datoteku, šalje zahtev za pretragu serveru.</w:t>
      </w:r>
    </w:p>
    <w:p w14:paraId="485C6C9A" w14:textId="623ABCBF" w:rsidR="002A46A0" w:rsidRPr="002A46A0" w:rsidRDefault="00825BBF" w:rsidP="002A46A0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2A46A0">
        <w:rPr>
          <w:sz w:val="24"/>
          <w:szCs w:val="24"/>
        </w:rPr>
        <w:lastRenderedPageBreak/>
        <w:t xml:space="preserve">Server pretražuje </w:t>
      </w:r>
      <w:r w:rsidR="002A46A0">
        <w:rPr>
          <w:sz w:val="24"/>
          <w:szCs w:val="24"/>
        </w:rPr>
        <w:t>po imenu datoteke</w:t>
      </w:r>
      <w:r w:rsidRPr="002A46A0">
        <w:rPr>
          <w:sz w:val="24"/>
          <w:szCs w:val="24"/>
        </w:rPr>
        <w:t xml:space="preserve"> i vraća listu peer-ova koji poseduju traženu datoteku.</w:t>
      </w:r>
    </w:p>
    <w:p w14:paraId="11ACD537" w14:textId="6305B460" w:rsidR="00825BBF" w:rsidRPr="00825BBF" w:rsidRDefault="00825BBF" w:rsidP="002A46A0">
      <w:pPr>
        <w:pStyle w:val="Heading3"/>
      </w:pPr>
      <w:bookmarkStart w:id="14" w:name="_Toc169289248"/>
      <w:r w:rsidRPr="00825BBF">
        <w:t>Preuzimanje Datoteka</w:t>
      </w:r>
      <w:bookmarkEnd w:id="14"/>
    </w:p>
    <w:p w14:paraId="2E7C5109" w14:textId="69669693" w:rsidR="00825BBF" w:rsidRPr="002A46A0" w:rsidRDefault="002A46A0" w:rsidP="002A46A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Peer</w:t>
      </w:r>
      <w:r w:rsidR="00825BBF" w:rsidRPr="002A46A0">
        <w:rPr>
          <w:sz w:val="24"/>
          <w:szCs w:val="24"/>
        </w:rPr>
        <w:t xml:space="preserve"> bira jednog od peer-ova iz rezultata pretrage</w:t>
      </w:r>
      <w:r>
        <w:rPr>
          <w:sz w:val="24"/>
          <w:szCs w:val="24"/>
        </w:rPr>
        <w:t xml:space="preserve"> tj. onog kog ima najnoviju veryiju datoteke</w:t>
      </w:r>
      <w:r w:rsidR="00825BBF" w:rsidRPr="002A46A0">
        <w:rPr>
          <w:sz w:val="24"/>
          <w:szCs w:val="24"/>
        </w:rPr>
        <w:t xml:space="preserve"> i šalje mu zahtev za preuzimanje datoteke.</w:t>
      </w:r>
    </w:p>
    <w:p w14:paraId="723D86A1" w14:textId="77777777" w:rsidR="00825BBF" w:rsidRPr="002A46A0" w:rsidRDefault="00825BBF" w:rsidP="002A46A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2A46A0">
        <w:rPr>
          <w:sz w:val="24"/>
          <w:szCs w:val="24"/>
        </w:rPr>
        <w:t>Odabrani peer odgovara na zahtev i šalje kopiju datoteke.</w:t>
      </w:r>
    </w:p>
    <w:p w14:paraId="12CB4C30" w14:textId="45EAAEEE" w:rsidR="00825BBF" w:rsidRPr="00825BBF" w:rsidRDefault="00825BBF" w:rsidP="002A46A0">
      <w:pPr>
        <w:pStyle w:val="Heading3"/>
      </w:pPr>
      <w:bookmarkStart w:id="15" w:name="_Toc169289249"/>
      <w:r w:rsidRPr="00825BBF">
        <w:t>Replikacija Datoteka</w:t>
      </w:r>
      <w:bookmarkEnd w:id="15"/>
    </w:p>
    <w:p w14:paraId="1C3676F3" w14:textId="77777777" w:rsidR="00825BBF" w:rsidRPr="002A46A0" w:rsidRDefault="00825BBF" w:rsidP="002A46A0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2A46A0">
        <w:rPr>
          <w:sz w:val="24"/>
          <w:szCs w:val="24"/>
        </w:rPr>
        <w:t>Kada peer ažurira datoteku, obaveštava centralni server o izmenama.</w:t>
      </w:r>
    </w:p>
    <w:p w14:paraId="6A86266A" w14:textId="7B9A3D42" w:rsidR="002A46A0" w:rsidRDefault="00825BBF" w:rsidP="002A46A0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2A46A0">
        <w:rPr>
          <w:sz w:val="24"/>
          <w:szCs w:val="24"/>
        </w:rPr>
        <w:t>Server zatim obaveštava druge relevantne peer-ove da preuzmu ažuriranu verziju datoteke.</w:t>
      </w:r>
    </w:p>
    <w:p w14:paraId="50290363" w14:textId="77777777" w:rsidR="002A46A0" w:rsidRDefault="002A46A0" w:rsidP="002A46A0">
      <w:pPr>
        <w:rPr>
          <w:sz w:val="24"/>
          <w:szCs w:val="24"/>
        </w:rPr>
      </w:pPr>
    </w:p>
    <w:p w14:paraId="61B9AD13" w14:textId="77777777" w:rsidR="002A46A0" w:rsidRDefault="002A46A0" w:rsidP="002A46A0">
      <w:pPr>
        <w:rPr>
          <w:sz w:val="24"/>
          <w:szCs w:val="24"/>
        </w:rPr>
      </w:pPr>
    </w:p>
    <w:p w14:paraId="23CFD70A" w14:textId="4EB44AB0" w:rsidR="00B73F59" w:rsidRPr="00B73F59" w:rsidRDefault="00B73F59" w:rsidP="00B73F59">
      <w:pPr>
        <w:pStyle w:val="Heading2"/>
        <w:numPr>
          <w:ilvl w:val="1"/>
          <w:numId w:val="9"/>
        </w:numPr>
        <w:rPr>
          <w:b/>
          <w:bCs/>
        </w:rPr>
      </w:pPr>
      <w:bookmarkStart w:id="16" w:name="_Toc169289250"/>
      <w:r w:rsidRPr="00B73F59">
        <w:rPr>
          <w:b/>
          <w:bCs/>
        </w:rPr>
        <w:t>Korisnički interfejs</w:t>
      </w:r>
      <w:bookmarkEnd w:id="16"/>
    </w:p>
    <w:p w14:paraId="6985680A" w14:textId="77777777" w:rsidR="00554CDE" w:rsidRDefault="00554CDE" w:rsidP="007E399F">
      <w:pPr>
        <w:rPr>
          <w:sz w:val="24"/>
          <w:szCs w:val="24"/>
        </w:rPr>
      </w:pPr>
    </w:p>
    <w:p w14:paraId="0159A1E4" w14:textId="17C27FF8" w:rsidR="00554CDE" w:rsidRDefault="003051D9" w:rsidP="007E399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40ECD3" wp14:editId="657BC9AE">
            <wp:extent cx="5743575" cy="2762250"/>
            <wp:effectExtent l="0" t="0" r="9525" b="0"/>
            <wp:docPr id="6731901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88F20" w14:textId="166B93B1" w:rsidR="00C72170" w:rsidRDefault="00C72170" w:rsidP="007E399F">
      <w:pPr>
        <w:rPr>
          <w:sz w:val="24"/>
          <w:szCs w:val="24"/>
        </w:rPr>
      </w:pPr>
      <w:r>
        <w:rPr>
          <w:sz w:val="24"/>
          <w:szCs w:val="24"/>
        </w:rPr>
        <w:t>U korisničkom interfejsu za peer-a imamo takozvani search bar koji koristimo za pretragu distribuiranog fajla u mreži. Unosom naziva fajla i klikom na dugme „Find“ pretražiće se fajl i ukoliko se zahtev uspešno obradi fajl će se dodati u listu ispod. U listi fajlova prikazujemo ime fajla koji se čuva kao ii njegovu veličinu. Klikom na bilo koju karticu fajla otvaramo prikaz kontenta istog ispod same liste.</w:t>
      </w:r>
    </w:p>
    <w:p w14:paraId="76606592" w14:textId="77777777" w:rsidR="00554CDE" w:rsidRDefault="00554CDE" w:rsidP="007E399F">
      <w:pPr>
        <w:rPr>
          <w:sz w:val="24"/>
          <w:szCs w:val="24"/>
        </w:rPr>
      </w:pPr>
    </w:p>
    <w:p w14:paraId="5D30EE4E" w14:textId="3B6F759E" w:rsidR="00554CDE" w:rsidRPr="00793817" w:rsidRDefault="00554CDE" w:rsidP="00634B93">
      <w:pPr>
        <w:pStyle w:val="Heading1"/>
      </w:pPr>
      <w:bookmarkStart w:id="17" w:name="_Toc169289251"/>
      <w:r w:rsidRPr="00793817">
        <w:t>Zaklju</w:t>
      </w:r>
      <w:r w:rsidR="00793817" w:rsidRPr="00793817">
        <w:t>čak</w:t>
      </w:r>
      <w:bookmarkEnd w:id="17"/>
    </w:p>
    <w:p w14:paraId="683250AE" w14:textId="061E1F9A" w:rsidR="00E9333D" w:rsidRPr="00E9333D" w:rsidRDefault="00E9333D" w:rsidP="00E9333D">
      <w:pPr>
        <w:rPr>
          <w:sz w:val="24"/>
          <w:szCs w:val="24"/>
        </w:rPr>
      </w:pPr>
      <w:r w:rsidRPr="00E9333D">
        <w:rPr>
          <w:sz w:val="24"/>
          <w:szCs w:val="24"/>
        </w:rPr>
        <w:t xml:space="preserve">Razvijeni sistem za deljenje datoteka putem peer-to-peer arhitekture sa centralizovanim indeksiranjem pruža efikasno i skalabilno rešenje za razmenu podataka između više računara. Korišćenjem Flask-a za razvoj centralnog servera i peer-ova, sistem omogućava </w:t>
      </w:r>
      <w:r w:rsidRPr="00E9333D">
        <w:rPr>
          <w:sz w:val="24"/>
          <w:szCs w:val="24"/>
        </w:rPr>
        <w:lastRenderedPageBreak/>
        <w:t>jednostavnu registraciju, pretragu, preuzimanje i replikaciju datoteka. Primena Map</w:t>
      </w:r>
      <w:r>
        <w:rPr>
          <w:sz w:val="24"/>
          <w:szCs w:val="24"/>
        </w:rPr>
        <w:t xml:space="preserve"> r</w:t>
      </w:r>
      <w:r w:rsidRPr="00E9333D">
        <w:rPr>
          <w:sz w:val="24"/>
          <w:szCs w:val="24"/>
        </w:rPr>
        <w:t>educe</w:t>
      </w:r>
      <w:r>
        <w:rPr>
          <w:sz w:val="24"/>
          <w:szCs w:val="24"/>
        </w:rPr>
        <w:t>ra</w:t>
      </w:r>
      <w:r w:rsidRPr="00E9333D">
        <w:rPr>
          <w:sz w:val="24"/>
          <w:szCs w:val="24"/>
        </w:rPr>
        <w:t xml:space="preserve"> i implementacija replikacije povećava dostupnost i otpornost sistema na greške. Ovaj projekt predstavlja osnovu za naprednije distribuirane sisteme koji mogu podržati kompleksnije funkcionalnosti i veće količine podataka.</w:t>
      </w:r>
    </w:p>
    <w:p w14:paraId="6D4E201D" w14:textId="77777777" w:rsidR="00E9333D" w:rsidRPr="00E9333D" w:rsidRDefault="00E9333D" w:rsidP="00E9333D">
      <w:pPr>
        <w:rPr>
          <w:sz w:val="24"/>
          <w:szCs w:val="24"/>
        </w:rPr>
      </w:pPr>
    </w:p>
    <w:p w14:paraId="6932F0DE" w14:textId="77777777" w:rsidR="00E9333D" w:rsidRPr="00E9333D" w:rsidRDefault="00E9333D" w:rsidP="00E9333D">
      <w:pPr>
        <w:rPr>
          <w:b/>
          <w:bCs/>
          <w:sz w:val="24"/>
          <w:szCs w:val="24"/>
        </w:rPr>
      </w:pPr>
      <w:r w:rsidRPr="00E9333D">
        <w:rPr>
          <w:b/>
          <w:bCs/>
          <w:sz w:val="24"/>
          <w:szCs w:val="24"/>
        </w:rPr>
        <w:t>Moguće dodatne funkcionalnosti</w:t>
      </w:r>
    </w:p>
    <w:p w14:paraId="624F6A0F" w14:textId="77777777" w:rsidR="00E9333D" w:rsidRPr="00E9333D" w:rsidRDefault="00E9333D" w:rsidP="00E9333D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E9333D">
        <w:rPr>
          <w:sz w:val="24"/>
          <w:szCs w:val="24"/>
        </w:rPr>
        <w:t>Autentifikacija i autorizacija: Implementacija sistema za autentifikaciju korisnika i autorizaciju pristupa datotekama kako bi se osigurala sigurnost i privatnost podataka.</w:t>
      </w:r>
    </w:p>
    <w:p w14:paraId="1BA4B37E" w14:textId="77777777" w:rsidR="00E9333D" w:rsidRPr="00E9333D" w:rsidRDefault="00E9333D" w:rsidP="00E9333D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E9333D">
        <w:rPr>
          <w:sz w:val="24"/>
          <w:szCs w:val="24"/>
        </w:rPr>
        <w:t>Šifrovanje datoteka: Dodavanje opcije za šifrovanje datoteka prilikom razmene između peer-ova radi zaštite od neovlašćenog pristupa.</w:t>
      </w:r>
    </w:p>
    <w:p w14:paraId="1886ADC9" w14:textId="48974B80" w:rsidR="00E9333D" w:rsidRDefault="00E9333D" w:rsidP="00E9333D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E9333D">
        <w:rPr>
          <w:sz w:val="24"/>
          <w:szCs w:val="24"/>
        </w:rPr>
        <w:t xml:space="preserve">Poboljšanje pretrage: Optimizacija algoritama za pretragu i uvođenje </w:t>
      </w:r>
      <w:r>
        <w:rPr>
          <w:sz w:val="24"/>
          <w:szCs w:val="24"/>
        </w:rPr>
        <w:t>filtera za pretragu</w:t>
      </w:r>
      <w:r w:rsidRPr="00E9333D">
        <w:rPr>
          <w:sz w:val="24"/>
          <w:szCs w:val="24"/>
        </w:rPr>
        <w:t xml:space="preserve"> kao što su pretraga po tipu datoteke, veličini, i datumu modifikacije.</w:t>
      </w:r>
    </w:p>
    <w:p w14:paraId="03BA6D28" w14:textId="49D5039A" w:rsidR="008853D5" w:rsidRPr="00823A73" w:rsidRDefault="00823A73" w:rsidP="00EF720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823A73">
        <w:rPr>
          <w:sz w:val="24"/>
          <w:szCs w:val="24"/>
        </w:rPr>
        <w:t>prilagođavanje udaljenosti peer-ova za optimizaciju preuzimanja</w:t>
      </w:r>
    </w:p>
    <w:p w14:paraId="1B94EC76" w14:textId="071B7CE4" w:rsidR="008853D5" w:rsidRDefault="008853D5" w:rsidP="008853D5">
      <w:pPr>
        <w:pStyle w:val="Heading1"/>
      </w:pPr>
      <w:bookmarkStart w:id="18" w:name="_Toc169289252"/>
      <w:r>
        <w:t>Literatura</w:t>
      </w:r>
      <w:bookmarkEnd w:id="18"/>
    </w:p>
    <w:p w14:paraId="1E7626BB" w14:textId="1788DA99" w:rsidR="00B63F70" w:rsidRDefault="00B63F70" w:rsidP="00B63F70">
      <w:pPr>
        <w:pStyle w:val="ListParagraph"/>
        <w:numPr>
          <w:ilvl w:val="0"/>
          <w:numId w:val="21"/>
        </w:numPr>
      </w:pPr>
      <w:r>
        <w:t xml:space="preserve">Waterloo, Sveučilište. "Peer-to-Peer Architecture Design Activity.", </w:t>
      </w:r>
      <w:hyperlink r:id="rId17" w:history="1">
        <w:r w:rsidRPr="00371D1A">
          <w:rPr>
            <w:rStyle w:val="Hyperlink"/>
          </w:rPr>
          <w:t>https://student.cs.uwaterloo.ca/~cs446/1171/Arch_Design_Activity/Peer2Peer.pdf</w:t>
        </w:r>
      </w:hyperlink>
    </w:p>
    <w:p w14:paraId="0601185C" w14:textId="4499242F" w:rsidR="00B63F70" w:rsidRDefault="00B63F70" w:rsidP="00B63F70">
      <w:pPr>
        <w:pStyle w:val="ListParagraph"/>
        <w:numPr>
          <w:ilvl w:val="0"/>
          <w:numId w:val="21"/>
        </w:numPr>
      </w:pPr>
      <w:r>
        <w:t xml:space="preserve">ResearchGate. "The centralized peer-to-peer (P2P) system: A peer E sends a message to the central server.", </w:t>
      </w:r>
      <w:hyperlink r:id="rId18" w:history="1">
        <w:r w:rsidRPr="00371D1A">
          <w:rPr>
            <w:rStyle w:val="Hyperlink"/>
          </w:rPr>
          <w:t>https://www.researchgate.net/figure/The-centralized-peer-to-peer-P2P-system-A-peer-E-sends-a-message-to-the-central-server_fig3_356245976</w:t>
        </w:r>
      </w:hyperlink>
    </w:p>
    <w:p w14:paraId="3C46B7F3" w14:textId="682B8F40" w:rsidR="00B63F70" w:rsidRDefault="00B63F70" w:rsidP="00B63F70">
      <w:pPr>
        <w:pStyle w:val="ListParagraph"/>
        <w:numPr>
          <w:ilvl w:val="0"/>
          <w:numId w:val="21"/>
        </w:numPr>
      </w:pPr>
      <w:r>
        <w:t xml:space="preserve">Migara, Pramod M. "Peer-to-Peer File Sharing Protocols." , </w:t>
      </w:r>
      <w:hyperlink r:id="rId19" w:history="1">
        <w:r w:rsidRPr="00371D1A">
          <w:rPr>
            <w:rStyle w:val="Hyperlink"/>
          </w:rPr>
          <w:t>https://migarapramodm.medium.com/peer-to-peer-file-sharing-protocols-2b6a1ba162ab</w:t>
        </w:r>
      </w:hyperlink>
    </w:p>
    <w:p w14:paraId="1D8FAC16" w14:textId="6C6DE3B7" w:rsidR="00B63F70" w:rsidRDefault="00B63F70" w:rsidP="00B63F70">
      <w:pPr>
        <w:pStyle w:val="ListParagraph"/>
        <w:numPr>
          <w:ilvl w:val="0"/>
          <w:numId w:val="21"/>
        </w:numPr>
      </w:pPr>
      <w:r>
        <w:t xml:space="preserve">GeeksforGeeks. "P2P (Peer-to-Peer) File Sharing." , </w:t>
      </w:r>
      <w:hyperlink r:id="rId20" w:history="1">
        <w:r w:rsidRPr="00371D1A">
          <w:rPr>
            <w:rStyle w:val="Hyperlink"/>
          </w:rPr>
          <w:t>https://www.geeksforgeeks.org/p2p-peer-to-peer-file-sharing/</w:t>
        </w:r>
      </w:hyperlink>
    </w:p>
    <w:p w14:paraId="77BFB346" w14:textId="2E79C5E6" w:rsidR="00BD2F48" w:rsidRPr="00B63F70" w:rsidRDefault="00B63F70" w:rsidP="007E399F">
      <w:pPr>
        <w:pStyle w:val="ListParagraph"/>
        <w:numPr>
          <w:ilvl w:val="0"/>
          <w:numId w:val="21"/>
        </w:numPr>
      </w:pPr>
      <w:r>
        <w:t xml:space="preserve">Jinja. "Jinja Documentation." , </w:t>
      </w:r>
      <w:hyperlink r:id="rId21" w:history="1">
        <w:r w:rsidRPr="00371D1A">
          <w:rPr>
            <w:rStyle w:val="Hyperlink"/>
          </w:rPr>
          <w:t>https://jinja.palletsprojects.com/en/3.1.x/</w:t>
        </w:r>
      </w:hyperlink>
    </w:p>
    <w:sectPr w:rsidR="00BD2F48" w:rsidRPr="00B63F70" w:rsidSect="00B13C10">
      <w:headerReference w:type="default" r:id="rId22"/>
      <w:footerReference w:type="default" r:id="rId23"/>
      <w:headerReference w:type="first" r:id="rId24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EF5CB3" w14:textId="77777777" w:rsidR="00537D84" w:rsidRDefault="00537D84" w:rsidP="00077EA0">
      <w:pPr>
        <w:spacing w:after="0" w:line="240" w:lineRule="auto"/>
      </w:pPr>
      <w:r>
        <w:separator/>
      </w:r>
    </w:p>
  </w:endnote>
  <w:endnote w:type="continuationSeparator" w:id="0">
    <w:p w14:paraId="3141D19D" w14:textId="77777777" w:rsidR="00537D84" w:rsidRDefault="00537D84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F9F72" w14:textId="77777777"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D14FCE">
      <w:rPr>
        <w:rFonts w:ascii="Arial" w:hAnsi="Arial" w:cs="Arial"/>
        <w:noProof/>
      </w:rPr>
      <w:t>2</w:t>
    </w:r>
    <w:r w:rsidRPr="00E12C8C">
      <w:rPr>
        <w:rFonts w:ascii="Arial" w:hAnsi="Arial" w:cs="Arial"/>
        <w:noProof/>
      </w:rPr>
      <w:fldChar w:fldCharType="end"/>
    </w:r>
  </w:p>
  <w:p w14:paraId="3604B89F" w14:textId="77777777"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78C9D4" w14:textId="77777777" w:rsidR="00537D84" w:rsidRDefault="00537D84" w:rsidP="00077EA0">
      <w:pPr>
        <w:spacing w:after="0" w:line="240" w:lineRule="auto"/>
      </w:pPr>
      <w:r>
        <w:separator/>
      </w:r>
    </w:p>
  </w:footnote>
  <w:footnote w:type="continuationSeparator" w:id="0">
    <w:p w14:paraId="702F9DFF" w14:textId="77777777" w:rsidR="00537D84" w:rsidRDefault="00537D84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35246567" w14:textId="77777777" w:rsidTr="00684EA5">
      <w:tc>
        <w:tcPr>
          <w:tcW w:w="4531" w:type="dxa"/>
          <w:shd w:val="clear" w:color="auto" w:fill="auto"/>
        </w:tcPr>
        <w:p w14:paraId="2CA47C1B" w14:textId="1C4022FF" w:rsidR="00077EA0" w:rsidRPr="00684EA5" w:rsidRDefault="00D261C5" w:rsidP="00077EA0">
          <w:pPr>
            <w:pStyle w:val="Header"/>
            <w:rPr>
              <w:rFonts w:ascii="Arial" w:hAnsi="Arial" w:cs="Arial"/>
            </w:rPr>
          </w:pPr>
          <w:r w:rsidRPr="00100BFE">
            <w:rPr>
              <w:rFonts w:ascii="Arial" w:hAnsi="Arial" w:cs="Arial"/>
              <w:noProof/>
              <w:lang w:val="en-US"/>
            </w:rPr>
            <w:drawing>
              <wp:inline distT="0" distB="0" distL="0" distR="0" wp14:anchorId="0F5EAE22" wp14:editId="61D750B5">
                <wp:extent cx="1821180" cy="495300"/>
                <wp:effectExtent l="0" t="0" r="0" b="0"/>
                <wp:docPr id="2" name="Picture 6" descr="Description: 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Description: 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18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14:paraId="3D39DDA4" w14:textId="77777777" w:rsidR="003E16E5" w:rsidRPr="00684EA5" w:rsidRDefault="003E16E5" w:rsidP="003E16E5">
          <w:pPr>
            <w:pStyle w:val="Header"/>
            <w:jc w:val="right"/>
            <w:rPr>
              <w:rStyle w:val="PlaceholderText"/>
              <w:rFonts w:ascii="Arial" w:hAnsi="Arial" w:cs="Arial"/>
            </w:rPr>
          </w:pPr>
        </w:p>
        <w:p w14:paraId="6FF8C181" w14:textId="77777777" w:rsidR="00077EA0" w:rsidRPr="00C1168B" w:rsidRDefault="00595A6F" w:rsidP="00C1168B">
          <w:pPr>
            <w:pStyle w:val="Header"/>
            <w:jc w:val="right"/>
          </w:pPr>
          <w:r w:rsidRPr="00684EA5">
            <w:rPr>
              <w:rStyle w:val="PlaceholderText"/>
              <w:rFonts w:ascii="Arial" w:hAnsi="Arial" w:cs="Arial"/>
            </w:rPr>
            <w:t xml:space="preserve"> </w:t>
          </w:r>
        </w:p>
      </w:tc>
    </w:tr>
  </w:tbl>
  <w:p w14:paraId="5052FDDA" w14:textId="77777777" w:rsidR="00077EA0" w:rsidRPr="00E12C8C" w:rsidRDefault="00077EA0" w:rsidP="0081495C">
    <w:pPr>
      <w:pStyle w:val="NoSpacing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FEA79E" w14:textId="77777777" w:rsidR="00FE618E" w:rsidRDefault="00FE618E">
    <w:pPr>
      <w:pStyle w:val="Header"/>
    </w:pPr>
  </w:p>
  <w:p w14:paraId="1F712042" w14:textId="77777777" w:rsidR="003E16E5" w:rsidRDefault="003E16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03872"/>
    <w:multiLevelType w:val="hybridMultilevel"/>
    <w:tmpl w:val="5044A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61A12"/>
    <w:multiLevelType w:val="hybridMultilevel"/>
    <w:tmpl w:val="B2ECB1CE"/>
    <w:lvl w:ilvl="0" w:tplc="208E36E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36ABD"/>
    <w:multiLevelType w:val="hybridMultilevel"/>
    <w:tmpl w:val="2C981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5B8"/>
    <w:multiLevelType w:val="hybridMultilevel"/>
    <w:tmpl w:val="D92C2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224FF"/>
    <w:multiLevelType w:val="hybridMultilevel"/>
    <w:tmpl w:val="032C2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A272B"/>
    <w:multiLevelType w:val="hybridMultilevel"/>
    <w:tmpl w:val="BFACD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1615E"/>
    <w:multiLevelType w:val="hybridMultilevel"/>
    <w:tmpl w:val="4212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936C6"/>
    <w:multiLevelType w:val="hybridMultilevel"/>
    <w:tmpl w:val="49641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6B7B"/>
    <w:multiLevelType w:val="hybridMultilevel"/>
    <w:tmpl w:val="3B92A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B85FE4"/>
    <w:multiLevelType w:val="hybridMultilevel"/>
    <w:tmpl w:val="FC40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D3727"/>
    <w:multiLevelType w:val="hybridMultilevel"/>
    <w:tmpl w:val="3EB4D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D55CF"/>
    <w:multiLevelType w:val="multilevel"/>
    <w:tmpl w:val="6E38B6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43322FB"/>
    <w:multiLevelType w:val="hybridMultilevel"/>
    <w:tmpl w:val="3BAC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C0619"/>
    <w:multiLevelType w:val="hybridMultilevel"/>
    <w:tmpl w:val="3DF8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B31E59"/>
    <w:multiLevelType w:val="hybridMultilevel"/>
    <w:tmpl w:val="0AE6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3329E6"/>
    <w:multiLevelType w:val="multilevel"/>
    <w:tmpl w:val="AEE640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1212176"/>
    <w:multiLevelType w:val="hybridMultilevel"/>
    <w:tmpl w:val="B1F0C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8045CE"/>
    <w:multiLevelType w:val="hybridMultilevel"/>
    <w:tmpl w:val="72F2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848C7"/>
    <w:multiLevelType w:val="hybridMultilevel"/>
    <w:tmpl w:val="FEC2E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DC23E1"/>
    <w:multiLevelType w:val="hybridMultilevel"/>
    <w:tmpl w:val="1A92C702"/>
    <w:lvl w:ilvl="0" w:tplc="B51A2C4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1F50F2"/>
    <w:multiLevelType w:val="hybridMultilevel"/>
    <w:tmpl w:val="29EA7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001155">
    <w:abstractNumId w:val="4"/>
  </w:num>
  <w:num w:numId="2" w16cid:durableId="644116963">
    <w:abstractNumId w:val="10"/>
  </w:num>
  <w:num w:numId="3" w16cid:durableId="739982546">
    <w:abstractNumId w:val="18"/>
  </w:num>
  <w:num w:numId="4" w16cid:durableId="1793355049">
    <w:abstractNumId w:val="8"/>
  </w:num>
  <w:num w:numId="5" w16cid:durableId="924457063">
    <w:abstractNumId w:val="19"/>
  </w:num>
  <w:num w:numId="6" w16cid:durableId="350693305">
    <w:abstractNumId w:val="1"/>
  </w:num>
  <w:num w:numId="7" w16cid:durableId="252862734">
    <w:abstractNumId w:val="7"/>
  </w:num>
  <w:num w:numId="8" w16cid:durableId="720787367">
    <w:abstractNumId w:val="20"/>
  </w:num>
  <w:num w:numId="9" w16cid:durableId="830875909">
    <w:abstractNumId w:val="15"/>
  </w:num>
  <w:num w:numId="10" w16cid:durableId="1576088962">
    <w:abstractNumId w:val="0"/>
  </w:num>
  <w:num w:numId="11" w16cid:durableId="348872451">
    <w:abstractNumId w:val="9"/>
  </w:num>
  <w:num w:numId="12" w16cid:durableId="1538278345">
    <w:abstractNumId w:val="12"/>
  </w:num>
  <w:num w:numId="13" w16cid:durableId="897127333">
    <w:abstractNumId w:val="13"/>
  </w:num>
  <w:num w:numId="14" w16cid:durableId="2130275626">
    <w:abstractNumId w:val="6"/>
  </w:num>
  <w:num w:numId="15" w16cid:durableId="932931929">
    <w:abstractNumId w:val="16"/>
  </w:num>
  <w:num w:numId="16" w16cid:durableId="145825190">
    <w:abstractNumId w:val="5"/>
  </w:num>
  <w:num w:numId="17" w16cid:durableId="1589734008">
    <w:abstractNumId w:val="14"/>
  </w:num>
  <w:num w:numId="18" w16cid:durableId="1280065903">
    <w:abstractNumId w:val="2"/>
  </w:num>
  <w:num w:numId="19" w16cid:durableId="933972691">
    <w:abstractNumId w:val="17"/>
  </w:num>
  <w:num w:numId="20" w16cid:durableId="1827237538">
    <w:abstractNumId w:val="3"/>
  </w:num>
  <w:num w:numId="21" w16cid:durableId="8011197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C5"/>
    <w:rsid w:val="00007701"/>
    <w:rsid w:val="000117B5"/>
    <w:rsid w:val="00025F78"/>
    <w:rsid w:val="000266C3"/>
    <w:rsid w:val="00026977"/>
    <w:rsid w:val="00030329"/>
    <w:rsid w:val="0003094B"/>
    <w:rsid w:val="00030F7B"/>
    <w:rsid w:val="00034A10"/>
    <w:rsid w:val="00066C95"/>
    <w:rsid w:val="00067DCD"/>
    <w:rsid w:val="00077EA0"/>
    <w:rsid w:val="00082F75"/>
    <w:rsid w:val="0008366C"/>
    <w:rsid w:val="000931A0"/>
    <w:rsid w:val="000A2640"/>
    <w:rsid w:val="000B502A"/>
    <w:rsid w:val="000C04F8"/>
    <w:rsid w:val="000C6E1A"/>
    <w:rsid w:val="000D5CCC"/>
    <w:rsid w:val="000D636B"/>
    <w:rsid w:val="000E1CF9"/>
    <w:rsid w:val="000E5127"/>
    <w:rsid w:val="000E7518"/>
    <w:rsid w:val="000F3604"/>
    <w:rsid w:val="000F3C47"/>
    <w:rsid w:val="000F3DCC"/>
    <w:rsid w:val="00100AB0"/>
    <w:rsid w:val="00100BFE"/>
    <w:rsid w:val="00103566"/>
    <w:rsid w:val="00105324"/>
    <w:rsid w:val="00107A9E"/>
    <w:rsid w:val="001206ED"/>
    <w:rsid w:val="0012452B"/>
    <w:rsid w:val="00127A14"/>
    <w:rsid w:val="00154CB8"/>
    <w:rsid w:val="00156332"/>
    <w:rsid w:val="00157A85"/>
    <w:rsid w:val="00161BC4"/>
    <w:rsid w:val="00170723"/>
    <w:rsid w:val="00172D21"/>
    <w:rsid w:val="00173600"/>
    <w:rsid w:val="00177465"/>
    <w:rsid w:val="00177C70"/>
    <w:rsid w:val="0018646E"/>
    <w:rsid w:val="00195615"/>
    <w:rsid w:val="001A4FE1"/>
    <w:rsid w:val="001B30FC"/>
    <w:rsid w:val="001B7F73"/>
    <w:rsid w:val="001C25B2"/>
    <w:rsid w:val="001C4F3D"/>
    <w:rsid w:val="001D1B0A"/>
    <w:rsid w:val="001D1C3D"/>
    <w:rsid w:val="001D3B91"/>
    <w:rsid w:val="001D682F"/>
    <w:rsid w:val="001F57C4"/>
    <w:rsid w:val="001F6CBA"/>
    <w:rsid w:val="00200114"/>
    <w:rsid w:val="002222FB"/>
    <w:rsid w:val="00233125"/>
    <w:rsid w:val="00234169"/>
    <w:rsid w:val="00236AC7"/>
    <w:rsid w:val="00252153"/>
    <w:rsid w:val="002530E6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97027"/>
    <w:rsid w:val="002A0A43"/>
    <w:rsid w:val="002A1570"/>
    <w:rsid w:val="002A46A0"/>
    <w:rsid w:val="002A6B2E"/>
    <w:rsid w:val="002B5046"/>
    <w:rsid w:val="002C1818"/>
    <w:rsid w:val="002C1BB9"/>
    <w:rsid w:val="002C448C"/>
    <w:rsid w:val="002C7C5A"/>
    <w:rsid w:val="002D6AB9"/>
    <w:rsid w:val="002E5053"/>
    <w:rsid w:val="002E5BA2"/>
    <w:rsid w:val="00302ABA"/>
    <w:rsid w:val="003051D9"/>
    <w:rsid w:val="00325744"/>
    <w:rsid w:val="00325BCD"/>
    <w:rsid w:val="003268E8"/>
    <w:rsid w:val="0033070C"/>
    <w:rsid w:val="00342EF9"/>
    <w:rsid w:val="00361DEC"/>
    <w:rsid w:val="003627BE"/>
    <w:rsid w:val="003627E0"/>
    <w:rsid w:val="00364496"/>
    <w:rsid w:val="00367225"/>
    <w:rsid w:val="00367698"/>
    <w:rsid w:val="0038364A"/>
    <w:rsid w:val="003926F2"/>
    <w:rsid w:val="003A4208"/>
    <w:rsid w:val="003A4DFB"/>
    <w:rsid w:val="003C7179"/>
    <w:rsid w:val="003D14FA"/>
    <w:rsid w:val="003D5DC5"/>
    <w:rsid w:val="003D615C"/>
    <w:rsid w:val="003E046C"/>
    <w:rsid w:val="003E16E5"/>
    <w:rsid w:val="003E4EBA"/>
    <w:rsid w:val="003E5116"/>
    <w:rsid w:val="003F0136"/>
    <w:rsid w:val="003F10B4"/>
    <w:rsid w:val="003F25EA"/>
    <w:rsid w:val="003F3667"/>
    <w:rsid w:val="003F4609"/>
    <w:rsid w:val="00404F0F"/>
    <w:rsid w:val="004239EB"/>
    <w:rsid w:val="004255C3"/>
    <w:rsid w:val="0043461D"/>
    <w:rsid w:val="0043538A"/>
    <w:rsid w:val="004413D7"/>
    <w:rsid w:val="00457D58"/>
    <w:rsid w:val="00464611"/>
    <w:rsid w:val="00470982"/>
    <w:rsid w:val="00472C78"/>
    <w:rsid w:val="00481C49"/>
    <w:rsid w:val="004904DE"/>
    <w:rsid w:val="00491B01"/>
    <w:rsid w:val="004A157B"/>
    <w:rsid w:val="004A1E1A"/>
    <w:rsid w:val="004A64CC"/>
    <w:rsid w:val="004B494C"/>
    <w:rsid w:val="004C127B"/>
    <w:rsid w:val="004D1DA0"/>
    <w:rsid w:val="004E0DB0"/>
    <w:rsid w:val="004E148E"/>
    <w:rsid w:val="004E1585"/>
    <w:rsid w:val="004E4FCE"/>
    <w:rsid w:val="004F2869"/>
    <w:rsid w:val="004F75A4"/>
    <w:rsid w:val="0051586C"/>
    <w:rsid w:val="005220EC"/>
    <w:rsid w:val="00522243"/>
    <w:rsid w:val="00523FB7"/>
    <w:rsid w:val="005317B7"/>
    <w:rsid w:val="00532B05"/>
    <w:rsid w:val="00534DB7"/>
    <w:rsid w:val="00537D84"/>
    <w:rsid w:val="005418E4"/>
    <w:rsid w:val="0054527F"/>
    <w:rsid w:val="00554CDE"/>
    <w:rsid w:val="00566B13"/>
    <w:rsid w:val="00574C1B"/>
    <w:rsid w:val="00587DD2"/>
    <w:rsid w:val="00590DB2"/>
    <w:rsid w:val="00595A6F"/>
    <w:rsid w:val="005A3123"/>
    <w:rsid w:val="005A6DE5"/>
    <w:rsid w:val="005B04BA"/>
    <w:rsid w:val="005B12DF"/>
    <w:rsid w:val="005B29ED"/>
    <w:rsid w:val="005B3D49"/>
    <w:rsid w:val="005E3638"/>
    <w:rsid w:val="005E400F"/>
    <w:rsid w:val="005E734D"/>
    <w:rsid w:val="005F0961"/>
    <w:rsid w:val="005F6B8E"/>
    <w:rsid w:val="00604728"/>
    <w:rsid w:val="00606DA3"/>
    <w:rsid w:val="006103AF"/>
    <w:rsid w:val="00613E6F"/>
    <w:rsid w:val="00614003"/>
    <w:rsid w:val="00623BAE"/>
    <w:rsid w:val="00627161"/>
    <w:rsid w:val="0063182F"/>
    <w:rsid w:val="00634B93"/>
    <w:rsid w:val="00652031"/>
    <w:rsid w:val="006522D9"/>
    <w:rsid w:val="00654DB2"/>
    <w:rsid w:val="0065793D"/>
    <w:rsid w:val="00667689"/>
    <w:rsid w:val="00673F90"/>
    <w:rsid w:val="00684EA5"/>
    <w:rsid w:val="00690614"/>
    <w:rsid w:val="00694961"/>
    <w:rsid w:val="006B7742"/>
    <w:rsid w:val="006C115E"/>
    <w:rsid w:val="006E35A6"/>
    <w:rsid w:val="006E4B50"/>
    <w:rsid w:val="006E54D3"/>
    <w:rsid w:val="00705327"/>
    <w:rsid w:val="00705D1E"/>
    <w:rsid w:val="0071102E"/>
    <w:rsid w:val="00715C36"/>
    <w:rsid w:val="00730C96"/>
    <w:rsid w:val="00732E35"/>
    <w:rsid w:val="00735BD8"/>
    <w:rsid w:val="007423CB"/>
    <w:rsid w:val="00744B64"/>
    <w:rsid w:val="00751832"/>
    <w:rsid w:val="00751F7C"/>
    <w:rsid w:val="00753899"/>
    <w:rsid w:val="00755722"/>
    <w:rsid w:val="00772F17"/>
    <w:rsid w:val="0077448B"/>
    <w:rsid w:val="00776729"/>
    <w:rsid w:val="00786D0A"/>
    <w:rsid w:val="00793114"/>
    <w:rsid w:val="00793817"/>
    <w:rsid w:val="007B26F8"/>
    <w:rsid w:val="007B3091"/>
    <w:rsid w:val="007B5163"/>
    <w:rsid w:val="007C0FEB"/>
    <w:rsid w:val="007C671F"/>
    <w:rsid w:val="007C7633"/>
    <w:rsid w:val="007D3D1A"/>
    <w:rsid w:val="007E399F"/>
    <w:rsid w:val="007E4C24"/>
    <w:rsid w:val="007E796D"/>
    <w:rsid w:val="007F40CE"/>
    <w:rsid w:val="007F5D9F"/>
    <w:rsid w:val="00803EF4"/>
    <w:rsid w:val="00807BF1"/>
    <w:rsid w:val="00807D7F"/>
    <w:rsid w:val="00810818"/>
    <w:rsid w:val="0081495C"/>
    <w:rsid w:val="0082056E"/>
    <w:rsid w:val="00820B64"/>
    <w:rsid w:val="00821837"/>
    <w:rsid w:val="00823A73"/>
    <w:rsid w:val="00825BBF"/>
    <w:rsid w:val="00832C99"/>
    <w:rsid w:val="0085529D"/>
    <w:rsid w:val="008617E2"/>
    <w:rsid w:val="00863660"/>
    <w:rsid w:val="0086478D"/>
    <w:rsid w:val="008853D5"/>
    <w:rsid w:val="00890825"/>
    <w:rsid w:val="008921DD"/>
    <w:rsid w:val="008A54AB"/>
    <w:rsid w:val="008A5EEF"/>
    <w:rsid w:val="008A7A5C"/>
    <w:rsid w:val="008C3965"/>
    <w:rsid w:val="008C5E65"/>
    <w:rsid w:val="008D3293"/>
    <w:rsid w:val="008D345C"/>
    <w:rsid w:val="008D3691"/>
    <w:rsid w:val="008D4313"/>
    <w:rsid w:val="008D6ADC"/>
    <w:rsid w:val="008E4EE3"/>
    <w:rsid w:val="008F6AC7"/>
    <w:rsid w:val="00903A36"/>
    <w:rsid w:val="009074CB"/>
    <w:rsid w:val="00913958"/>
    <w:rsid w:val="009175E8"/>
    <w:rsid w:val="00917A1C"/>
    <w:rsid w:val="00931DD0"/>
    <w:rsid w:val="00931FC4"/>
    <w:rsid w:val="00937193"/>
    <w:rsid w:val="009376E6"/>
    <w:rsid w:val="00942603"/>
    <w:rsid w:val="00942772"/>
    <w:rsid w:val="0094396B"/>
    <w:rsid w:val="00945A72"/>
    <w:rsid w:val="0095112E"/>
    <w:rsid w:val="009514D9"/>
    <w:rsid w:val="009568A3"/>
    <w:rsid w:val="00960519"/>
    <w:rsid w:val="009612B3"/>
    <w:rsid w:val="00974100"/>
    <w:rsid w:val="0097485C"/>
    <w:rsid w:val="00980EAD"/>
    <w:rsid w:val="0098598F"/>
    <w:rsid w:val="009A1D75"/>
    <w:rsid w:val="009B0315"/>
    <w:rsid w:val="009B2AF9"/>
    <w:rsid w:val="009B5D5D"/>
    <w:rsid w:val="009C0AE3"/>
    <w:rsid w:val="009C0F1C"/>
    <w:rsid w:val="009C56D7"/>
    <w:rsid w:val="009C727E"/>
    <w:rsid w:val="009D240E"/>
    <w:rsid w:val="009D4FD9"/>
    <w:rsid w:val="009F63FE"/>
    <w:rsid w:val="00A06852"/>
    <w:rsid w:val="00A10668"/>
    <w:rsid w:val="00A12683"/>
    <w:rsid w:val="00A162FD"/>
    <w:rsid w:val="00A17224"/>
    <w:rsid w:val="00A20EE4"/>
    <w:rsid w:val="00A3349D"/>
    <w:rsid w:val="00A33694"/>
    <w:rsid w:val="00A35DB6"/>
    <w:rsid w:val="00A37505"/>
    <w:rsid w:val="00A40965"/>
    <w:rsid w:val="00A424C3"/>
    <w:rsid w:val="00A4372E"/>
    <w:rsid w:val="00A50C99"/>
    <w:rsid w:val="00A520A4"/>
    <w:rsid w:val="00A529BF"/>
    <w:rsid w:val="00A52AD2"/>
    <w:rsid w:val="00A60A06"/>
    <w:rsid w:val="00A61A8C"/>
    <w:rsid w:val="00A61C80"/>
    <w:rsid w:val="00A73CEF"/>
    <w:rsid w:val="00A75B3B"/>
    <w:rsid w:val="00A771A8"/>
    <w:rsid w:val="00A82D9A"/>
    <w:rsid w:val="00A8469A"/>
    <w:rsid w:val="00A864CD"/>
    <w:rsid w:val="00A87564"/>
    <w:rsid w:val="00A92F1F"/>
    <w:rsid w:val="00AA722A"/>
    <w:rsid w:val="00AB1BA1"/>
    <w:rsid w:val="00AB45A4"/>
    <w:rsid w:val="00AC7E02"/>
    <w:rsid w:val="00AD500D"/>
    <w:rsid w:val="00AD6FAA"/>
    <w:rsid w:val="00AD72D1"/>
    <w:rsid w:val="00AF2B78"/>
    <w:rsid w:val="00AF779A"/>
    <w:rsid w:val="00B028E3"/>
    <w:rsid w:val="00B030B4"/>
    <w:rsid w:val="00B0331C"/>
    <w:rsid w:val="00B13C10"/>
    <w:rsid w:val="00B17833"/>
    <w:rsid w:val="00B22E03"/>
    <w:rsid w:val="00B22E72"/>
    <w:rsid w:val="00B333CA"/>
    <w:rsid w:val="00B3496D"/>
    <w:rsid w:val="00B36E70"/>
    <w:rsid w:val="00B37EDC"/>
    <w:rsid w:val="00B44166"/>
    <w:rsid w:val="00B45B13"/>
    <w:rsid w:val="00B467C1"/>
    <w:rsid w:val="00B51F43"/>
    <w:rsid w:val="00B57364"/>
    <w:rsid w:val="00B63F70"/>
    <w:rsid w:val="00B73F59"/>
    <w:rsid w:val="00B773D5"/>
    <w:rsid w:val="00B80779"/>
    <w:rsid w:val="00B87DB0"/>
    <w:rsid w:val="00BC1CD4"/>
    <w:rsid w:val="00BD2F48"/>
    <w:rsid w:val="00BD7963"/>
    <w:rsid w:val="00BE3528"/>
    <w:rsid w:val="00BF1EF1"/>
    <w:rsid w:val="00BF31C6"/>
    <w:rsid w:val="00BF4626"/>
    <w:rsid w:val="00BF5648"/>
    <w:rsid w:val="00BF60D6"/>
    <w:rsid w:val="00C02CA1"/>
    <w:rsid w:val="00C03ECC"/>
    <w:rsid w:val="00C07C77"/>
    <w:rsid w:val="00C07E51"/>
    <w:rsid w:val="00C10501"/>
    <w:rsid w:val="00C1168B"/>
    <w:rsid w:val="00C41D10"/>
    <w:rsid w:val="00C43059"/>
    <w:rsid w:val="00C47B9A"/>
    <w:rsid w:val="00C508A9"/>
    <w:rsid w:val="00C54A9D"/>
    <w:rsid w:val="00C56B3B"/>
    <w:rsid w:val="00C57091"/>
    <w:rsid w:val="00C72170"/>
    <w:rsid w:val="00C76619"/>
    <w:rsid w:val="00C824FD"/>
    <w:rsid w:val="00C97272"/>
    <w:rsid w:val="00CA146D"/>
    <w:rsid w:val="00CA42C1"/>
    <w:rsid w:val="00CA47F3"/>
    <w:rsid w:val="00CA602C"/>
    <w:rsid w:val="00CB6B7D"/>
    <w:rsid w:val="00CC2C41"/>
    <w:rsid w:val="00CC316F"/>
    <w:rsid w:val="00CC6805"/>
    <w:rsid w:val="00CC773E"/>
    <w:rsid w:val="00CD7ECA"/>
    <w:rsid w:val="00CE3D67"/>
    <w:rsid w:val="00CF30E8"/>
    <w:rsid w:val="00CF7C4A"/>
    <w:rsid w:val="00D00007"/>
    <w:rsid w:val="00D05535"/>
    <w:rsid w:val="00D1404F"/>
    <w:rsid w:val="00D14DEA"/>
    <w:rsid w:val="00D14FCE"/>
    <w:rsid w:val="00D15290"/>
    <w:rsid w:val="00D16228"/>
    <w:rsid w:val="00D2175B"/>
    <w:rsid w:val="00D261C5"/>
    <w:rsid w:val="00D31C1F"/>
    <w:rsid w:val="00D32B1F"/>
    <w:rsid w:val="00D33A91"/>
    <w:rsid w:val="00D340D8"/>
    <w:rsid w:val="00D36F08"/>
    <w:rsid w:val="00D370DB"/>
    <w:rsid w:val="00D54561"/>
    <w:rsid w:val="00D635E8"/>
    <w:rsid w:val="00D63B09"/>
    <w:rsid w:val="00D65E3F"/>
    <w:rsid w:val="00D73979"/>
    <w:rsid w:val="00D745E7"/>
    <w:rsid w:val="00D843C6"/>
    <w:rsid w:val="00D8662D"/>
    <w:rsid w:val="00D8666E"/>
    <w:rsid w:val="00DA3A3A"/>
    <w:rsid w:val="00DB0C02"/>
    <w:rsid w:val="00DB7836"/>
    <w:rsid w:val="00DC03D0"/>
    <w:rsid w:val="00DC1E0E"/>
    <w:rsid w:val="00DC346D"/>
    <w:rsid w:val="00DC4952"/>
    <w:rsid w:val="00DC726D"/>
    <w:rsid w:val="00DE16F9"/>
    <w:rsid w:val="00DE4E14"/>
    <w:rsid w:val="00DE5396"/>
    <w:rsid w:val="00DE5CD5"/>
    <w:rsid w:val="00DE63A0"/>
    <w:rsid w:val="00DF003E"/>
    <w:rsid w:val="00DF05DA"/>
    <w:rsid w:val="00DF305B"/>
    <w:rsid w:val="00E05046"/>
    <w:rsid w:val="00E10DD4"/>
    <w:rsid w:val="00E111B2"/>
    <w:rsid w:val="00E12C8C"/>
    <w:rsid w:val="00E14279"/>
    <w:rsid w:val="00E318D6"/>
    <w:rsid w:val="00E31961"/>
    <w:rsid w:val="00E3259A"/>
    <w:rsid w:val="00E3300C"/>
    <w:rsid w:val="00E34E14"/>
    <w:rsid w:val="00E410A6"/>
    <w:rsid w:val="00E5335C"/>
    <w:rsid w:val="00E5357D"/>
    <w:rsid w:val="00E53C83"/>
    <w:rsid w:val="00E561B2"/>
    <w:rsid w:val="00E57B1E"/>
    <w:rsid w:val="00E57F90"/>
    <w:rsid w:val="00E63994"/>
    <w:rsid w:val="00E6609A"/>
    <w:rsid w:val="00E736F0"/>
    <w:rsid w:val="00E805D7"/>
    <w:rsid w:val="00E81A75"/>
    <w:rsid w:val="00E83700"/>
    <w:rsid w:val="00E92AE6"/>
    <w:rsid w:val="00E9333D"/>
    <w:rsid w:val="00E96E46"/>
    <w:rsid w:val="00E97E3F"/>
    <w:rsid w:val="00EA4584"/>
    <w:rsid w:val="00EA463D"/>
    <w:rsid w:val="00EA526F"/>
    <w:rsid w:val="00EA6E62"/>
    <w:rsid w:val="00EB57FC"/>
    <w:rsid w:val="00EB64AC"/>
    <w:rsid w:val="00EB6B5B"/>
    <w:rsid w:val="00EC4B2B"/>
    <w:rsid w:val="00EC5884"/>
    <w:rsid w:val="00EC66DA"/>
    <w:rsid w:val="00EC68A6"/>
    <w:rsid w:val="00ED0867"/>
    <w:rsid w:val="00ED33FC"/>
    <w:rsid w:val="00ED4B64"/>
    <w:rsid w:val="00EE1076"/>
    <w:rsid w:val="00EE25CB"/>
    <w:rsid w:val="00EE46EE"/>
    <w:rsid w:val="00EE7AA5"/>
    <w:rsid w:val="00F02859"/>
    <w:rsid w:val="00F03891"/>
    <w:rsid w:val="00F0475A"/>
    <w:rsid w:val="00F07864"/>
    <w:rsid w:val="00F14BA5"/>
    <w:rsid w:val="00F217FE"/>
    <w:rsid w:val="00F24901"/>
    <w:rsid w:val="00F30040"/>
    <w:rsid w:val="00F31281"/>
    <w:rsid w:val="00F35681"/>
    <w:rsid w:val="00F379E9"/>
    <w:rsid w:val="00F47D15"/>
    <w:rsid w:val="00F51AA4"/>
    <w:rsid w:val="00F532EB"/>
    <w:rsid w:val="00F53BA8"/>
    <w:rsid w:val="00F543BD"/>
    <w:rsid w:val="00F55933"/>
    <w:rsid w:val="00F57CFF"/>
    <w:rsid w:val="00F60D92"/>
    <w:rsid w:val="00F721A6"/>
    <w:rsid w:val="00F7430B"/>
    <w:rsid w:val="00F802B9"/>
    <w:rsid w:val="00F85B5E"/>
    <w:rsid w:val="00F90D32"/>
    <w:rsid w:val="00F95ED1"/>
    <w:rsid w:val="00F96963"/>
    <w:rsid w:val="00FA490C"/>
    <w:rsid w:val="00FA5E29"/>
    <w:rsid w:val="00FA603B"/>
    <w:rsid w:val="00FB371B"/>
    <w:rsid w:val="00FB62F4"/>
    <w:rsid w:val="00FC028D"/>
    <w:rsid w:val="00FD4976"/>
    <w:rsid w:val="00FD49AE"/>
    <w:rsid w:val="00FD5BEE"/>
    <w:rsid w:val="00FE0519"/>
    <w:rsid w:val="00FE240B"/>
    <w:rsid w:val="00FE242D"/>
    <w:rsid w:val="00FE2D5B"/>
    <w:rsid w:val="00FE618E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389EE"/>
  <w15:docId w15:val="{8269720C-8306-4FDE-8B45-0E841599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2B9"/>
    <w:pPr>
      <w:spacing w:after="160" w:line="259" w:lineRule="auto"/>
    </w:pPr>
    <w:rPr>
      <w:sz w:val="22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0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0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8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3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F4626"/>
    <w:rPr>
      <w:rFonts w:ascii="Tahoma" w:hAnsi="Tahoma" w:cs="Tahoma"/>
      <w:sz w:val="16"/>
      <w:szCs w:val="16"/>
      <w:lang w:val="sr-Latn-RS"/>
    </w:rPr>
  </w:style>
  <w:style w:type="paragraph" w:styleId="ListParagraph">
    <w:name w:val="List Paragraph"/>
    <w:basedOn w:val="Normal"/>
    <w:uiPriority w:val="34"/>
    <w:qFormat/>
    <w:rsid w:val="0093719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F003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852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3FE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C824F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24FD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9A1D7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40D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D340D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/>
    </w:rPr>
  </w:style>
  <w:style w:type="paragraph" w:styleId="TOC2">
    <w:name w:val="toc 2"/>
    <w:basedOn w:val="Normal"/>
    <w:next w:val="Normal"/>
    <w:autoRedefine/>
    <w:uiPriority w:val="39"/>
    <w:unhideWhenUsed/>
    <w:rsid w:val="00DC1E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C1E0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7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4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researchgate.net/figure/The-centralized-peer-to-peer-P2P-system-A-peer-E-sends-a-message-to-the-central-server_fig3_356245976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jinja.palletsprojects.com/en/3.1.x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tudent.cs.uwaterloo.ca/~cs446/1171/Arch_Design_Activity/Peer2Peer.pdf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geeksforgeeks.org/p2p-peer-to-peer-file-shar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migarapramodm.medium.com/peer-to-peer-file-sharing-protocols-2b6a1ba162a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Desktop\IT370-IT230-Templej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2C892-5D1A-46DF-B000-179B1883E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IT370-IT230-Templejt.dot</Template>
  <TotalTime>20</TotalTime>
  <Pages>11</Pages>
  <Words>1806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</dc:creator>
  <cp:keywords>CS220, Metropolitan 2015</cp:keywords>
  <cp:lastModifiedBy>Aleksa Stanojevic</cp:lastModifiedBy>
  <cp:revision>9</cp:revision>
  <dcterms:created xsi:type="dcterms:W3CDTF">2024-06-14T18:00:00Z</dcterms:created>
  <dcterms:modified xsi:type="dcterms:W3CDTF">2024-06-14T18:26:00Z</dcterms:modified>
</cp:coreProperties>
</file>